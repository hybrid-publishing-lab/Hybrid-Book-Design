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E4671" w14:textId="77777777" w:rsidR="00D279A9" w:rsidRDefault="00A84FBC" w:rsidP="00D279A9">
      <w:pPr>
        <w:pStyle w:val="mpHeadline1"/>
      </w:pPr>
      <w:r>
        <w:t>Style Guide for P</w:t>
      </w:r>
      <w:r w:rsidR="00675E69">
        <w:t>ublications</w:t>
      </w:r>
      <w:r w:rsidRPr="00153C29">
        <w:rPr>
          <w:rStyle w:val="Funotenzeichen"/>
          <w:sz w:val="52"/>
          <w:szCs w:val="52"/>
        </w:rPr>
        <w:footnoteReference w:id="1"/>
      </w:r>
    </w:p>
    <w:p w14:paraId="6DB83FBB" w14:textId="0F310F08" w:rsidR="00675E69" w:rsidRDefault="008B092F" w:rsidP="00D279A9">
      <w:pPr>
        <w:pStyle w:val="mpAbstract"/>
      </w:pPr>
      <w:r>
        <w:t xml:space="preserve">This style guide contains general information on how to prepare your manuscript using Microsoft Word, Open Office or </w:t>
      </w:r>
      <w:proofErr w:type="spellStart"/>
      <w:r>
        <w:t>Libre</w:t>
      </w:r>
      <w:proofErr w:type="spellEnd"/>
      <w:r>
        <w:t xml:space="preserve"> Office. For easily importing manuscripts into Adobe InDesign and for creating an EPUB version of your text it is critical that the predefined paragraph and character styles are assigned as described below. The guidelines for writing the manuscript as well as the recommended reference style are optional. </w:t>
      </w:r>
    </w:p>
    <w:p w14:paraId="5071EBFC" w14:textId="12E8AFFC" w:rsidR="00675E69" w:rsidRDefault="00675E69" w:rsidP="00675E69">
      <w:pPr>
        <w:pStyle w:val="mpHeadline2"/>
      </w:pPr>
      <w:r>
        <w:t>General Setup of your Manuscript</w:t>
      </w:r>
    </w:p>
    <w:p w14:paraId="3D76F08C" w14:textId="66B7C3DE" w:rsidR="00675E69" w:rsidRDefault="00675E69" w:rsidP="00F90B99">
      <w:pPr>
        <w:pStyle w:val="mpBodyText"/>
      </w:pPr>
      <w:r>
        <w:t>If you write in Microsoft Word please use the template</w:t>
      </w:r>
      <w:r w:rsidR="00AD3374">
        <w:t xml:space="preserve"> file (</w:t>
      </w:r>
      <w:proofErr w:type="spellStart"/>
      <w:r w:rsidR="00AD3374">
        <w:t>dot</w:t>
      </w:r>
      <w:r w:rsidR="00581E2A">
        <w:t>x</w:t>
      </w:r>
      <w:proofErr w:type="spellEnd"/>
      <w:r w:rsidR="00AD3374">
        <w:t>)</w:t>
      </w:r>
      <w:r>
        <w:t xml:space="preserve"> we provide. After double clicking </w:t>
      </w:r>
      <w:r w:rsidR="00015D29">
        <w:t xml:space="preserve">to open </w:t>
      </w:r>
      <w:r>
        <w:t>it</w:t>
      </w:r>
      <w:r w:rsidR="00015D29">
        <w:t>,</w:t>
      </w:r>
      <w:r>
        <w:t xml:space="preserve"> a </w:t>
      </w:r>
      <w:r w:rsidRPr="001A1A90">
        <w:rPr>
          <w:b/>
        </w:rPr>
        <w:t xml:space="preserve">new </w:t>
      </w:r>
      <w:r w:rsidR="00015D29">
        <w:t>W</w:t>
      </w:r>
      <w:r>
        <w:t>ord file should open based on this template.</w:t>
      </w:r>
      <w:r w:rsidR="00A05567">
        <w:t xml:space="preserve"> Please</w:t>
      </w:r>
      <w:r>
        <w:t xml:space="preserve"> </w:t>
      </w:r>
      <w:r w:rsidRPr="00962172">
        <w:rPr>
          <w:b/>
        </w:rPr>
        <w:t>do</w:t>
      </w:r>
      <w:r>
        <w:rPr>
          <w:b/>
        </w:rPr>
        <w:t xml:space="preserve"> </w:t>
      </w:r>
      <w:r w:rsidRPr="00962172">
        <w:rPr>
          <w:b/>
        </w:rPr>
        <w:t>n</w:t>
      </w:r>
      <w:r>
        <w:rPr>
          <w:b/>
        </w:rPr>
        <w:t>o</w:t>
      </w:r>
      <w:r w:rsidRPr="00962172">
        <w:rPr>
          <w:b/>
        </w:rPr>
        <w:t xml:space="preserve">t forget to save </w:t>
      </w:r>
      <w:r>
        <w:t>this file</w:t>
      </w:r>
      <w:r w:rsidR="00015D29">
        <w:t xml:space="preserve"> </w:t>
      </w:r>
      <w:r w:rsidR="00015D29" w:rsidRPr="00A05567">
        <w:rPr>
          <w:b/>
        </w:rPr>
        <w:t xml:space="preserve">with another </w:t>
      </w:r>
      <w:r w:rsidR="00015D29">
        <w:rPr>
          <w:b/>
        </w:rPr>
        <w:t>filename</w:t>
      </w:r>
      <w:r w:rsidR="00AD3374">
        <w:rPr>
          <w:b/>
        </w:rPr>
        <w:t xml:space="preserve"> as a </w:t>
      </w:r>
      <w:proofErr w:type="spellStart"/>
      <w:r w:rsidR="00AD3374">
        <w:rPr>
          <w:b/>
        </w:rPr>
        <w:t>docx</w:t>
      </w:r>
      <w:proofErr w:type="spellEnd"/>
      <w:r w:rsidR="00AD3374">
        <w:rPr>
          <w:b/>
        </w:rPr>
        <w:t xml:space="preserve"> file</w:t>
      </w:r>
      <w:r>
        <w:t>. The template file contains the basic structure of each text (e.g.</w:t>
      </w:r>
      <w:r w:rsidR="00015D29">
        <w:t>,</w:t>
      </w:r>
      <w:r>
        <w:t xml:space="preserve"> sections for title, author name(s), abstract, running text) and some explanations about how to use the different paragraph styles. </w:t>
      </w:r>
    </w:p>
    <w:p w14:paraId="16F70813" w14:textId="46844C2F" w:rsidR="00675E69" w:rsidRDefault="00675E69" w:rsidP="00F90B99">
      <w:pPr>
        <w:pStyle w:val="mpBodyText"/>
      </w:pPr>
      <w:r>
        <w:t>All paragraph styles to be used for your manuscript are prefixed by “</w:t>
      </w:r>
      <w:r w:rsidR="008B092F">
        <w:t>_</w:t>
      </w:r>
      <w:r>
        <w:t xml:space="preserve">”. You can ignore all other styles, which unfortunately cannot be removed. </w:t>
      </w:r>
      <w:r w:rsidR="00153C29">
        <w:t xml:space="preserve">A full list of </w:t>
      </w:r>
      <w:r w:rsidRPr="009F3111">
        <w:t>paragraph styles can be found at the end of this guide.</w:t>
      </w:r>
    </w:p>
    <w:p w14:paraId="1DFD72E2" w14:textId="4EBC835F" w:rsidR="00675E69" w:rsidRPr="00976A60" w:rsidRDefault="00675E69" w:rsidP="00675E69">
      <w:pPr>
        <w:pStyle w:val="mpBodyText"/>
        <w:rPr>
          <w:b/>
        </w:rPr>
      </w:pPr>
      <w:r w:rsidRPr="00976A60">
        <w:rPr>
          <w:b/>
        </w:rPr>
        <w:t>Please use these “</w:t>
      </w:r>
      <w:r w:rsidR="008B092F">
        <w:rPr>
          <w:b/>
        </w:rPr>
        <w:t>_</w:t>
      </w:r>
      <w:r w:rsidRPr="00976A60">
        <w:rPr>
          <w:b/>
        </w:rPr>
        <w:t>” paragraph styles and only these. Do not chan</w:t>
      </w:r>
      <w:r w:rsidR="00AD3374">
        <w:rPr>
          <w:b/>
        </w:rPr>
        <w:t>g</w:t>
      </w:r>
      <w:r w:rsidRPr="00976A60">
        <w:rPr>
          <w:b/>
        </w:rPr>
        <w:t xml:space="preserve">e fonts, or font sizes by </w:t>
      </w:r>
      <w:r w:rsidR="00AD3374">
        <w:rPr>
          <w:b/>
        </w:rPr>
        <w:t>yourself</w:t>
      </w:r>
      <w:r w:rsidRPr="00976A60">
        <w:rPr>
          <w:b/>
        </w:rPr>
        <w:t xml:space="preserve">. </w:t>
      </w:r>
    </w:p>
    <w:p w14:paraId="1F2D0180" w14:textId="77777777" w:rsidR="00675E69" w:rsidRDefault="00675E69" w:rsidP="00675E69">
      <w:pPr>
        <w:pStyle w:val="mpBodyText"/>
        <w:spacing w:before="0"/>
        <w:ind w:left="1440" w:hanging="1440"/>
      </w:pPr>
    </w:p>
    <w:p w14:paraId="1C9F4439" w14:textId="26EA343B" w:rsidR="00675E69" w:rsidRDefault="00675E69" w:rsidP="00675E69">
      <w:pPr>
        <w:pStyle w:val="mpBodyText"/>
        <w:spacing w:before="0"/>
        <w:ind w:left="1440" w:hanging="1440"/>
      </w:pPr>
      <w:r>
        <w:t>File format:</w:t>
      </w:r>
      <w:r>
        <w:tab/>
      </w:r>
      <w:r w:rsidR="00AD3374">
        <w:t xml:space="preserve">Send </w:t>
      </w:r>
      <w:r>
        <w:t xml:space="preserve">in your manuscript in an editable format, preferably as Microsoft Word </w:t>
      </w:r>
      <w:proofErr w:type="spellStart"/>
      <w:r>
        <w:t>docx</w:t>
      </w:r>
      <w:proofErr w:type="spellEnd"/>
      <w:r>
        <w:t xml:space="preserve">. </w:t>
      </w:r>
    </w:p>
    <w:p w14:paraId="118F5258" w14:textId="77777777" w:rsidR="00D279A9" w:rsidRDefault="00675E69" w:rsidP="00675E69">
      <w:pPr>
        <w:pStyle w:val="mpBodyText"/>
        <w:spacing w:before="0"/>
        <w:ind w:left="1440" w:hanging="1440"/>
        <w:sectPr w:rsidR="00D279A9" w:rsidSect="00D279A9">
          <w:footerReference w:type="even" r:id="rId8"/>
          <w:footerReference w:type="default" r:id="rId9"/>
          <w:footnotePr>
            <w:numFmt w:val="chicago"/>
          </w:footnotePr>
          <w:type w:val="continuous"/>
          <w:pgSz w:w="11901" w:h="16840"/>
          <w:pgMar w:top="1418" w:right="1701" w:bottom="1418" w:left="1701" w:header="567" w:footer="567" w:gutter="0"/>
          <w:cols w:space="708"/>
          <w:titlePg/>
          <w:docGrid w:linePitch="360"/>
        </w:sectPr>
      </w:pPr>
      <w:r>
        <w:t>Font:</w:t>
      </w:r>
      <w:r>
        <w:tab/>
        <w:t xml:space="preserve">The template makes use of Open Sans. You can download it for free in case you have not installed it yet: </w:t>
      </w:r>
      <w:hyperlink r:id="rId10" w:history="1">
        <w:r w:rsidRPr="00DC6019">
          <w:rPr>
            <w:rStyle w:val="Link"/>
          </w:rPr>
          <w:t>http://www.fontsquirrel.com/fonts/open-sans</w:t>
        </w:r>
      </w:hyperlink>
      <w:r>
        <w:t xml:space="preserve">. The template works without having installed Open Sans as well. </w:t>
      </w:r>
    </w:p>
    <w:p w14:paraId="5568B4AD" w14:textId="34344FC6" w:rsidR="00675E69" w:rsidRDefault="00675E69" w:rsidP="00675E69">
      <w:pPr>
        <w:pStyle w:val="mpBodyText"/>
        <w:spacing w:before="0"/>
        <w:ind w:left="1440" w:hanging="1440"/>
      </w:pPr>
      <w:r>
        <w:lastRenderedPageBreak/>
        <w:t>Figures:</w:t>
      </w:r>
      <w:r>
        <w:tab/>
        <w:t>Images or tables that are to be included in your text should be sen</w:t>
      </w:r>
      <w:r w:rsidR="00AD3374">
        <w:t>t</w:t>
      </w:r>
      <w:r>
        <w:t xml:space="preserve"> as separate files. Do not include them in your manuscript. Instead, insert</w:t>
      </w:r>
      <w:r w:rsidRPr="001811B8">
        <w:t xml:space="preserve"> a caption </w:t>
      </w:r>
      <w:r>
        <w:t>for the figure or table where it should appear. Captions should be m</w:t>
      </w:r>
      <w:r w:rsidRPr="001811B8">
        <w:t>arked up usin</w:t>
      </w:r>
      <w:bookmarkStart w:id="0" w:name="_GoBack"/>
      <w:bookmarkEnd w:id="0"/>
      <w:r w:rsidRPr="001811B8">
        <w:t>g the paragraph style</w:t>
      </w:r>
      <w:r>
        <w:rPr>
          <w:b/>
        </w:rPr>
        <w:t xml:space="preserve"> “</w:t>
      </w:r>
      <w:r w:rsidR="008B092F">
        <w:rPr>
          <w:b/>
        </w:rPr>
        <w:t>_</w:t>
      </w:r>
      <w:r>
        <w:rPr>
          <w:b/>
        </w:rPr>
        <w:t>Caption”</w:t>
      </w:r>
      <w:r>
        <w:t xml:space="preserve">. The caption should contain the following content: </w:t>
      </w:r>
      <w:r>
        <w:rPr>
          <w:b/>
        </w:rPr>
        <w:t xml:space="preserve">[Figure/Table </w:t>
      </w:r>
      <w:r w:rsidRPr="001811B8">
        <w:rPr>
          <w:b/>
        </w:rPr>
        <w:t>#] Description of the Figure</w:t>
      </w:r>
      <w:r>
        <w:rPr>
          <w:b/>
        </w:rPr>
        <w:t>/Table</w:t>
      </w:r>
      <w:r w:rsidRPr="001811B8">
        <w:rPr>
          <w:b/>
        </w:rPr>
        <w:t xml:space="preserve"> (Source</w:t>
      </w:r>
      <w:r>
        <w:rPr>
          <w:b/>
        </w:rPr>
        <w:t>: /Source/</w:t>
      </w:r>
      <w:r w:rsidRPr="001811B8">
        <w:rPr>
          <w:b/>
        </w:rPr>
        <w:t>)</w:t>
      </w:r>
      <w:r w:rsidRPr="00675E69">
        <w:t>.</w:t>
      </w:r>
      <w:r>
        <w:t xml:space="preserve"> Common file formats for images are jpg or </w:t>
      </w:r>
      <w:proofErr w:type="spellStart"/>
      <w:r>
        <w:t>tif</w:t>
      </w:r>
      <w:proofErr w:type="spellEnd"/>
      <w:r>
        <w:t xml:space="preserve">. The resolution should be at least 300 dpi at 100% size or a minimum size of 1000 x 1000 </w:t>
      </w:r>
      <w:proofErr w:type="spellStart"/>
      <w:proofErr w:type="gramStart"/>
      <w:r>
        <w:t>px</w:t>
      </w:r>
      <w:proofErr w:type="spellEnd"/>
      <w:proofErr w:type="gramEnd"/>
      <w:r>
        <w:t>.</w:t>
      </w:r>
      <w:r>
        <w:rPr>
          <w:rStyle w:val="Funotenzeichen"/>
        </w:rPr>
        <w:footnoteReference w:id="2"/>
      </w:r>
    </w:p>
    <w:p w14:paraId="2CE832A1" w14:textId="5D02308B" w:rsidR="00675E69" w:rsidRDefault="00675E69" w:rsidP="00675E69">
      <w:pPr>
        <w:pStyle w:val="mpBodyText"/>
        <w:spacing w:before="0"/>
        <w:ind w:left="1440" w:hanging="1440"/>
        <w:rPr>
          <w:bCs/>
        </w:rPr>
      </w:pPr>
      <w:r w:rsidRPr="002E57EE">
        <w:rPr>
          <w:bCs/>
        </w:rPr>
        <w:t>Ab</w:t>
      </w:r>
      <w:r>
        <w:rPr>
          <w:bCs/>
        </w:rPr>
        <w:t>stract:</w:t>
      </w:r>
      <w:r>
        <w:rPr>
          <w:bCs/>
        </w:rPr>
        <w:tab/>
        <w:t>Include an abstract of you</w:t>
      </w:r>
      <w:r w:rsidR="00153C29">
        <w:rPr>
          <w:bCs/>
        </w:rPr>
        <w:t>r</w:t>
      </w:r>
      <w:r>
        <w:rPr>
          <w:bCs/>
        </w:rPr>
        <w:t xml:space="preserve"> contribution of approximately </w:t>
      </w:r>
      <w:r w:rsidR="00153C29">
        <w:rPr>
          <w:bCs/>
        </w:rPr>
        <w:t>1</w:t>
      </w:r>
      <w:r>
        <w:rPr>
          <w:bCs/>
        </w:rPr>
        <w:t>00</w:t>
      </w:r>
      <w:r w:rsidR="00AD3374">
        <w:rPr>
          <w:bCs/>
        </w:rPr>
        <w:t>–</w:t>
      </w:r>
      <w:r w:rsidR="00153C29">
        <w:rPr>
          <w:bCs/>
        </w:rPr>
        <w:t>120 words for book chapters and of 200-250 words for books.</w:t>
      </w:r>
    </w:p>
    <w:p w14:paraId="62EB25E6" w14:textId="77777777" w:rsidR="00675E69" w:rsidRPr="00D052B6" w:rsidRDefault="00675E69" w:rsidP="00D052B6">
      <w:pPr>
        <w:pStyle w:val="mpBodyText"/>
        <w:spacing w:before="0"/>
        <w:ind w:left="1440" w:hanging="1440"/>
      </w:pPr>
      <w:r>
        <w:rPr>
          <w:bCs/>
        </w:rPr>
        <w:t>Keywords:</w:t>
      </w:r>
      <w:r>
        <w:rPr>
          <w:bCs/>
        </w:rPr>
        <w:tab/>
        <w:t xml:space="preserve">Please provide up to </w:t>
      </w:r>
      <w:r w:rsidRPr="009F3111">
        <w:rPr>
          <w:bCs/>
        </w:rPr>
        <w:t>five</w:t>
      </w:r>
      <w:r>
        <w:rPr>
          <w:bCs/>
        </w:rPr>
        <w:t xml:space="preserve"> keywords that describe the content of your paper.</w:t>
      </w:r>
    </w:p>
    <w:p w14:paraId="7219D978" w14:textId="635CDF68" w:rsidR="00675E69" w:rsidRDefault="00A05567" w:rsidP="00675E69">
      <w:pPr>
        <w:pStyle w:val="mpHeadline2"/>
      </w:pPr>
      <w:r>
        <w:t>Guide</w:t>
      </w:r>
      <w:r w:rsidR="00675E69">
        <w:t xml:space="preserve"> for Writing your Contribution</w:t>
      </w:r>
    </w:p>
    <w:p w14:paraId="64B8C687" w14:textId="53D9DBA4" w:rsidR="00675E69" w:rsidRDefault="00675E69" w:rsidP="00F90B99">
      <w:pPr>
        <w:pStyle w:val="mpBodyText"/>
      </w:pPr>
      <w:r>
        <w:t xml:space="preserve">This </w:t>
      </w:r>
      <w:r w:rsidR="00AD3374">
        <w:t>g</w:t>
      </w:r>
      <w:r>
        <w:t xml:space="preserve">uide follows the </w:t>
      </w:r>
      <w:r w:rsidRPr="00D64C98">
        <w:t xml:space="preserve">official </w:t>
      </w:r>
      <w:r w:rsidRPr="00DF614E">
        <w:rPr>
          <w:b/>
          <w:i/>
        </w:rPr>
        <w:t>Chicago Manual of Style</w:t>
      </w:r>
      <w:r w:rsidRPr="00DF614E">
        <w:rPr>
          <w:b/>
        </w:rPr>
        <w:t xml:space="preserve"> in its </w:t>
      </w:r>
      <w:r w:rsidRPr="00C069D8">
        <w:rPr>
          <w:b/>
        </w:rPr>
        <w:t>16</w:t>
      </w:r>
      <w:r w:rsidRPr="00C069D8">
        <w:rPr>
          <w:b/>
          <w:vertAlign w:val="superscript"/>
        </w:rPr>
        <w:t>th</w:t>
      </w:r>
      <w:r w:rsidRPr="00C069D8">
        <w:rPr>
          <w:b/>
        </w:rPr>
        <w:t xml:space="preserve"> edition</w:t>
      </w:r>
      <w:r>
        <w:t xml:space="preserve">. Any formatting that is not mentioned in this style sheet </w:t>
      </w:r>
      <w:r w:rsidR="00AD3374">
        <w:t>can be found</w:t>
      </w:r>
      <w:r>
        <w:t xml:space="preserve"> in the </w:t>
      </w:r>
      <w:r>
        <w:rPr>
          <w:i/>
        </w:rPr>
        <w:t>Chicago Manual</w:t>
      </w:r>
      <w:r w:rsidR="00AD3374">
        <w:rPr>
          <w:i/>
        </w:rPr>
        <w:t>,</w:t>
      </w:r>
      <w:r>
        <w:t xml:space="preserve"> </w:t>
      </w:r>
      <w:r w:rsidR="00AD3374">
        <w:t>usually available</w:t>
      </w:r>
      <w:r>
        <w:t xml:space="preserve"> in your favorite library. Some limited information can be found at </w:t>
      </w:r>
      <w:hyperlink r:id="rId11" w:history="1">
        <w:r w:rsidRPr="006C5280">
          <w:rPr>
            <w:rStyle w:val="Link"/>
          </w:rPr>
          <w:t>http://www.chicagomanualofstyle.org/home.html</w:t>
        </w:r>
      </w:hyperlink>
      <w:r>
        <w:rPr>
          <w:rStyle w:val="Link"/>
        </w:rPr>
        <w:t>.</w:t>
      </w:r>
    </w:p>
    <w:p w14:paraId="1FA525A7" w14:textId="77777777" w:rsidR="00675E69" w:rsidRDefault="00675E69" w:rsidP="00F90B99">
      <w:pPr>
        <w:pStyle w:val="mpBodyText"/>
      </w:pPr>
      <w:r>
        <w:t>Please employ only the specifications that are stated in this style sheet and do not take any additional layout steps.</w:t>
      </w:r>
    </w:p>
    <w:p w14:paraId="1DA22DC5" w14:textId="152A43CA" w:rsidR="00675E69" w:rsidRDefault="00675E69" w:rsidP="00F90B99">
      <w:pPr>
        <w:pStyle w:val="mpListbulletpoints"/>
      </w:pPr>
      <w:r>
        <w:t xml:space="preserve">Do not use more than two heading levels. Use the paragraph styles </w:t>
      </w:r>
      <w:r w:rsidRPr="004A2B26">
        <w:rPr>
          <w:b/>
        </w:rPr>
        <w:t>“</w:t>
      </w:r>
      <w:r w:rsidR="008B092F">
        <w:rPr>
          <w:b/>
        </w:rPr>
        <w:t>_</w:t>
      </w:r>
      <w:r w:rsidRPr="004A2B26">
        <w:rPr>
          <w:b/>
        </w:rPr>
        <w:t>Headline 2”</w:t>
      </w:r>
      <w:r>
        <w:t xml:space="preserve"> and </w:t>
      </w:r>
      <w:r w:rsidRPr="004A2B26">
        <w:rPr>
          <w:b/>
        </w:rPr>
        <w:t>“</w:t>
      </w:r>
      <w:r w:rsidR="008B092F">
        <w:rPr>
          <w:b/>
        </w:rPr>
        <w:t>_</w:t>
      </w:r>
      <w:r w:rsidRPr="004A2B26">
        <w:rPr>
          <w:b/>
        </w:rPr>
        <w:t>Headline 3”</w:t>
      </w:r>
      <w:r>
        <w:t xml:space="preserve"> to mark these headlines up. The </w:t>
      </w:r>
      <w:r w:rsidR="0098578F">
        <w:t>style</w:t>
      </w:r>
      <w:r>
        <w:t xml:space="preserve"> </w:t>
      </w:r>
      <w:r w:rsidRPr="004A2B26">
        <w:rPr>
          <w:b/>
        </w:rPr>
        <w:t>“</w:t>
      </w:r>
      <w:r w:rsidR="008B092F">
        <w:rPr>
          <w:b/>
        </w:rPr>
        <w:t>_</w:t>
      </w:r>
      <w:r w:rsidRPr="004A2B26">
        <w:rPr>
          <w:b/>
        </w:rPr>
        <w:t>Headline 1”</w:t>
      </w:r>
      <w:r>
        <w:t xml:space="preserve"> is reserved for the title of your paper. Headlines can be </w:t>
      </w:r>
      <w:r w:rsidR="0098578F">
        <w:t>numbered</w:t>
      </w:r>
      <w:r>
        <w:t>, but that is not required.</w:t>
      </w:r>
    </w:p>
    <w:p w14:paraId="71C29796" w14:textId="77777777" w:rsidR="00675E69" w:rsidRDefault="00675E69" w:rsidP="00F90B99">
      <w:pPr>
        <w:pStyle w:val="mpListbulletpoints"/>
      </w:pPr>
      <w:r>
        <w:t xml:space="preserve">Please do not insert hyphenations. </w:t>
      </w:r>
    </w:p>
    <w:p w14:paraId="513E3819" w14:textId="6BE5D67A" w:rsidR="00675E69" w:rsidRPr="004A2B26" w:rsidRDefault="00675E69" w:rsidP="00F90B99">
      <w:pPr>
        <w:pStyle w:val="mpListbulletpoints"/>
      </w:pPr>
      <w:r>
        <w:t xml:space="preserve">Quotations within the text should be marked by double quotation marks before and </w:t>
      </w:r>
      <w:r w:rsidRPr="004A2B26">
        <w:t xml:space="preserve">after the quotation: </w:t>
      </w:r>
      <w:proofErr w:type="gramStart"/>
      <w:r w:rsidRPr="004A2B26">
        <w:t>“</w:t>
      </w:r>
      <w:r w:rsidR="00843181" w:rsidRPr="004A2B26">
        <w:t>.</w:t>
      </w:r>
      <w:proofErr w:type="gramEnd"/>
      <w:r w:rsidR="00843181" w:rsidRPr="004A2B26">
        <w:t xml:space="preserve"> . . </w:t>
      </w:r>
      <w:r w:rsidRPr="004A2B26">
        <w:t>”.</w:t>
      </w:r>
    </w:p>
    <w:p w14:paraId="5AFAF26B" w14:textId="2BD77EB9" w:rsidR="00675E69" w:rsidRPr="004A2B26" w:rsidRDefault="00675E69" w:rsidP="00F90B99">
      <w:pPr>
        <w:pStyle w:val="mpListbulletpoints"/>
      </w:pPr>
      <w:r w:rsidRPr="004A2B26">
        <w:t xml:space="preserve">Quotations longer than two lines should be treated as block quote. Please use the paragraph style: </w:t>
      </w:r>
      <w:r w:rsidR="004A2B26" w:rsidRPr="004A2B26">
        <w:rPr>
          <w:b/>
        </w:rPr>
        <w:t>“</w:t>
      </w:r>
      <w:r w:rsidR="008B092F">
        <w:rPr>
          <w:b/>
        </w:rPr>
        <w:t>_</w:t>
      </w:r>
      <w:r w:rsidRPr="004A2B26">
        <w:rPr>
          <w:b/>
        </w:rPr>
        <w:t>Block Quote.</w:t>
      </w:r>
      <w:r w:rsidR="004A2B26" w:rsidRPr="004A2B26">
        <w:rPr>
          <w:b/>
        </w:rPr>
        <w:t>”</w:t>
      </w:r>
    </w:p>
    <w:p w14:paraId="6832DCD1" w14:textId="77777777" w:rsidR="00675E69" w:rsidRPr="0098578F" w:rsidRDefault="00675E69" w:rsidP="009F3111">
      <w:pPr>
        <w:pStyle w:val="mpListbulletpoints"/>
      </w:pPr>
      <w:r>
        <w:t xml:space="preserve">Do not use automatic hyphenation. In case you want </w:t>
      </w:r>
      <w:r w:rsidR="0098578F">
        <w:t xml:space="preserve">to </w:t>
      </w:r>
      <w:r>
        <w:t xml:space="preserve">include manual hyphenations only use so called “soft hyphens” (Win: press CRTL and hyphen | Mac: press </w:t>
      </w:r>
      <w:r w:rsidRPr="0098578F">
        <w:t>CMD and hyphen)</w:t>
      </w:r>
    </w:p>
    <w:p w14:paraId="024E37FD" w14:textId="6E8073BA" w:rsidR="00675E69" w:rsidRPr="0098578F" w:rsidRDefault="00675E69" w:rsidP="00F90B99">
      <w:pPr>
        <w:pStyle w:val="mpListbulletpoints"/>
      </w:pPr>
      <w:r w:rsidRPr="0098578F">
        <w:t xml:space="preserve">Deleted words within quotes should be marked by ellipsis points: </w:t>
      </w:r>
      <w:r w:rsidR="0098578F">
        <w:t>“</w:t>
      </w:r>
      <w:r w:rsidRPr="0098578F">
        <w:t xml:space="preserve">This is how </w:t>
      </w:r>
      <w:r w:rsidRPr="0098578F">
        <w:rPr>
          <w:b/>
        </w:rPr>
        <w:t>. . .</w:t>
      </w:r>
      <w:r w:rsidRPr="0098578F">
        <w:t xml:space="preserve"> it looks.</w:t>
      </w:r>
      <w:r w:rsidR="0098578F">
        <w:t>”</w:t>
      </w:r>
    </w:p>
    <w:p w14:paraId="0DC69445" w14:textId="77777777" w:rsidR="00675E69" w:rsidRPr="0098578F" w:rsidRDefault="00675E69" w:rsidP="00F90B99">
      <w:pPr>
        <w:pStyle w:val="mpListbulletpoints"/>
      </w:pPr>
      <w:r w:rsidRPr="0098578F">
        <w:t xml:space="preserve">Adjustments to the original quote appear bracketed: </w:t>
      </w:r>
      <w:r w:rsidRPr="0098578F">
        <w:rPr>
          <w:b/>
        </w:rPr>
        <w:t>[</w:t>
      </w:r>
      <w:r w:rsidRPr="0098578F">
        <w:t>your adjustment</w:t>
      </w:r>
      <w:r w:rsidRPr="0098578F">
        <w:rPr>
          <w:b/>
        </w:rPr>
        <w:t>]</w:t>
      </w:r>
    </w:p>
    <w:p w14:paraId="1632C6C1" w14:textId="77777777" w:rsidR="00675E69" w:rsidRPr="0098578F" w:rsidRDefault="00675E69" w:rsidP="00F90B99">
      <w:pPr>
        <w:pStyle w:val="mpListbulletpoints"/>
      </w:pPr>
      <w:r w:rsidRPr="0098578F">
        <w:t>Quotes within a Quote should be marked by single quotation marks before and after the quotation: “your quotation that covers ‘another quotation’ appears like this”</w:t>
      </w:r>
    </w:p>
    <w:p w14:paraId="34FFA09F" w14:textId="77777777" w:rsidR="00675E69" w:rsidRPr="0098578F" w:rsidRDefault="00675E69" w:rsidP="00F90B99">
      <w:pPr>
        <w:pStyle w:val="mpListbulletpoints"/>
      </w:pPr>
      <w:r w:rsidRPr="0098578F">
        <w:t>Proper nouns like Munich or Catherine the Great are capitalized.</w:t>
      </w:r>
    </w:p>
    <w:p w14:paraId="4DC1CAAE" w14:textId="001609BE" w:rsidR="00675E69" w:rsidRPr="0098578F" w:rsidRDefault="00675E69" w:rsidP="00F90B99">
      <w:pPr>
        <w:pStyle w:val="mpListbulletpoints"/>
      </w:pPr>
      <w:r w:rsidRPr="0098578F">
        <w:t xml:space="preserve">Technical terms, foreign words as well as titles of works (names of monographs, exhibitions, images, films, games, journals, etc.) will be written in </w:t>
      </w:r>
      <w:r w:rsidRPr="0098578F">
        <w:rPr>
          <w:i/>
        </w:rPr>
        <w:t>italics</w:t>
      </w:r>
      <w:r w:rsidR="00696B03" w:rsidRPr="0098578F">
        <w:t xml:space="preserve"> (use</w:t>
      </w:r>
      <w:r w:rsidR="00BA729A" w:rsidRPr="0098578F">
        <w:t xml:space="preserve"> character style </w:t>
      </w:r>
      <w:r w:rsidR="004A2B26" w:rsidRPr="004A2B26">
        <w:rPr>
          <w:b/>
        </w:rPr>
        <w:t>“</w:t>
      </w:r>
      <w:r w:rsidR="008B092F">
        <w:rPr>
          <w:b/>
        </w:rPr>
        <w:t>_</w:t>
      </w:r>
      <w:r w:rsidR="00BA729A" w:rsidRPr="004A2B26">
        <w:rPr>
          <w:b/>
        </w:rPr>
        <w:t>Italics</w:t>
      </w:r>
      <w:r w:rsidR="004A2B26" w:rsidRPr="004A2B26">
        <w:rPr>
          <w:b/>
        </w:rPr>
        <w:t>”</w:t>
      </w:r>
      <w:r w:rsidR="00BA729A" w:rsidRPr="004A2B26">
        <w:rPr>
          <w:b/>
        </w:rPr>
        <w:t>)</w:t>
      </w:r>
    </w:p>
    <w:p w14:paraId="1E8943AA" w14:textId="77777777" w:rsidR="00675E69" w:rsidRDefault="00675E69" w:rsidP="00F90B99">
      <w:pPr>
        <w:pStyle w:val="mpListbulletpoints"/>
      </w:pPr>
      <w:r w:rsidRPr="0098578F">
        <w:t xml:space="preserve">Do </w:t>
      </w:r>
      <w:r w:rsidRPr="0098578F">
        <w:rPr>
          <w:b/>
          <w:u w:val="single"/>
        </w:rPr>
        <w:t>not</w:t>
      </w:r>
      <w:r w:rsidRPr="0098578F">
        <w:t xml:space="preserve"> use bold or underlined text for highlighting.</w:t>
      </w:r>
    </w:p>
    <w:p w14:paraId="3B455F10" w14:textId="4FFE2C16" w:rsidR="00A05567" w:rsidRPr="0098578F" w:rsidRDefault="00A05567" w:rsidP="005C6B27">
      <w:pPr>
        <w:pStyle w:val="mpListbulletpoints"/>
      </w:pPr>
      <w:r w:rsidRPr="0098578F">
        <w:t>Allusions, dissociations and the use of phrases</w:t>
      </w:r>
      <w:r>
        <w:t xml:space="preserve"> out of context or in a new context (or ironically)</w:t>
      </w:r>
      <w:r w:rsidRPr="0098578F">
        <w:t xml:space="preserve"> are also highlighted by double quotation marks</w:t>
      </w:r>
      <w:r>
        <w:t>, also known as scare quotes: To say is “not my term” or “this term is being used in a novel way” or we’re just being ironic, like the time your “friend” tried to knock you down the stairs.</w:t>
      </w:r>
    </w:p>
    <w:p w14:paraId="70E457B3" w14:textId="77777777" w:rsidR="00675E69" w:rsidRPr="004814E5" w:rsidRDefault="00675E69" w:rsidP="00F90B99">
      <w:pPr>
        <w:pStyle w:val="mpListbulletpoints"/>
      </w:pPr>
      <w:r w:rsidRPr="0098578F">
        <w:t>Hyperlinks: Do not link text to websites. URLs for sources</w:t>
      </w:r>
      <w:r>
        <w:t xml:space="preserve"> should only be incl</w:t>
      </w:r>
      <w:r w:rsidRPr="004814E5">
        <w:t>uded in the reference section.</w:t>
      </w:r>
    </w:p>
    <w:p w14:paraId="0305500A" w14:textId="58FCDE86" w:rsidR="007959B7" w:rsidRPr="00785C03" w:rsidRDefault="00675E69" w:rsidP="00675E69">
      <w:pPr>
        <w:pStyle w:val="mpListbulletpoints"/>
        <w:rPr>
          <w:rFonts w:eastAsia="Helvetica" w:cs="Helvetica"/>
        </w:rPr>
      </w:pPr>
      <w:r w:rsidRPr="004814E5">
        <w:t xml:space="preserve">Spell out whole numbers up to (and including) nine, and use numerals </w:t>
      </w:r>
      <w:r w:rsidR="007959B7">
        <w:t>10 and up.</w:t>
      </w:r>
    </w:p>
    <w:p w14:paraId="03A5F644" w14:textId="64EE1D8F" w:rsidR="00675E69" w:rsidRDefault="00675E69" w:rsidP="00F00B84">
      <w:pPr>
        <w:pStyle w:val="mpHeadline2"/>
      </w:pPr>
      <w:r>
        <w:t>Style of Quotations (Author-Date System)</w:t>
      </w:r>
    </w:p>
    <w:p w14:paraId="10E5501E" w14:textId="77777777" w:rsidR="00675E69" w:rsidRDefault="00675E69" w:rsidP="00675E69">
      <w:pPr>
        <w:pStyle w:val="mpBodyText"/>
      </w:pPr>
      <w:r w:rsidRPr="00991FC7">
        <w:t>All references to the source will be integrated into the text in brackets</w:t>
      </w:r>
      <w:r w:rsidRPr="00C82BBF">
        <w:rPr>
          <w:b/>
        </w:rPr>
        <w:t>. Only additional information is presented in footnotes.</w:t>
      </w:r>
      <w:r>
        <w:t xml:space="preserve"> In text references are composed as follows:</w:t>
      </w:r>
    </w:p>
    <w:p w14:paraId="483F5854" w14:textId="77777777" w:rsidR="00675E69" w:rsidRDefault="00675E69" w:rsidP="00675E69">
      <w:pPr>
        <w:pStyle w:val="mpBodyText"/>
        <w:ind w:firstLine="396"/>
      </w:pPr>
      <w:r>
        <w:t>(/Surname/ /Year/, /P</w:t>
      </w:r>
      <w:r w:rsidRPr="00991FC7">
        <w:t>age number</w:t>
      </w:r>
      <w:r>
        <w:t>/</w:t>
      </w:r>
      <w:r w:rsidRPr="00991FC7">
        <w:t>)</w:t>
      </w:r>
      <w:r>
        <w:t xml:space="preserve">, e.g. </w:t>
      </w:r>
      <w:r w:rsidRPr="00991FC7">
        <w:t>(</w:t>
      </w:r>
      <w:proofErr w:type="spellStart"/>
      <w:r w:rsidRPr="00991FC7">
        <w:t>Bolten</w:t>
      </w:r>
      <w:proofErr w:type="spellEnd"/>
      <w:r w:rsidRPr="00991FC7">
        <w:t xml:space="preserve"> 2013, 75)</w:t>
      </w:r>
    </w:p>
    <w:p w14:paraId="412C68A8" w14:textId="77777777" w:rsidR="00675E69" w:rsidRPr="00CD7CBF" w:rsidRDefault="00675E69" w:rsidP="00675E69">
      <w:pPr>
        <w:pStyle w:val="mpBodyText0"/>
      </w:pPr>
    </w:p>
    <w:p w14:paraId="5FB7BC36" w14:textId="77777777" w:rsidR="00675E69" w:rsidRPr="00991FC7" w:rsidRDefault="00675E69" w:rsidP="00675E69">
      <w:pPr>
        <w:pStyle w:val="mpListbulletpoints"/>
        <w:spacing w:line="312" w:lineRule="auto"/>
      </w:pPr>
      <w:r>
        <w:t xml:space="preserve">Two authors are separated by an “and”: (Castro Varela and </w:t>
      </w:r>
      <w:proofErr w:type="spellStart"/>
      <w:r>
        <w:t>Dhawan</w:t>
      </w:r>
      <w:proofErr w:type="spellEnd"/>
      <w:r>
        <w:t xml:space="preserve"> 2005, 98). </w:t>
      </w:r>
      <w:proofErr w:type="gramStart"/>
      <w:r w:rsidRPr="00991FC7">
        <w:t>Three authors are separated by a comma</w:t>
      </w:r>
      <w:proofErr w:type="gramEnd"/>
      <w:r w:rsidRPr="00991FC7">
        <w:t xml:space="preserve"> and an “and”: </w:t>
      </w:r>
      <w:r>
        <w:t xml:space="preserve"> </w:t>
      </w:r>
      <w:r w:rsidRPr="00991FC7">
        <w:t>(</w:t>
      </w:r>
      <w:proofErr w:type="spellStart"/>
      <w:r w:rsidRPr="00991FC7">
        <w:t>Bagnall</w:t>
      </w:r>
      <w:proofErr w:type="spellEnd"/>
      <w:r w:rsidRPr="00991FC7">
        <w:t xml:space="preserve">, </w:t>
      </w:r>
      <w:proofErr w:type="spellStart"/>
      <w:r w:rsidRPr="00991FC7">
        <w:t>Cribior</w:t>
      </w:r>
      <w:r w:rsidRPr="00E975AB">
        <w:t>e</w:t>
      </w:r>
      <w:proofErr w:type="spellEnd"/>
      <w:r w:rsidRPr="00E975AB">
        <w:t>,</w:t>
      </w:r>
      <w:r w:rsidRPr="00991FC7">
        <w:t xml:space="preserve"> and </w:t>
      </w:r>
      <w:proofErr w:type="spellStart"/>
      <w:r w:rsidRPr="00991FC7">
        <w:t>Ahtaridis</w:t>
      </w:r>
      <w:proofErr w:type="spellEnd"/>
      <w:r w:rsidRPr="00991FC7">
        <w:t xml:space="preserve"> 2006, 68).</w:t>
      </w:r>
    </w:p>
    <w:p w14:paraId="26BC52E3" w14:textId="77777777" w:rsidR="00675E69" w:rsidRDefault="00675E69" w:rsidP="00675E69">
      <w:pPr>
        <w:pStyle w:val="mpListbulletpoints"/>
        <w:spacing w:line="312" w:lineRule="auto"/>
      </w:pPr>
      <w:r>
        <w:t>Four and more authors are represented by “et al.” and only the first author is mentioned: (Howling et al. 1993, 83</w:t>
      </w:r>
      <w:r w:rsidRPr="00E975AB">
        <w:t>).</w:t>
      </w:r>
    </w:p>
    <w:p w14:paraId="21C49E31" w14:textId="77777777" w:rsidR="00675E69" w:rsidRPr="00CD7CBF" w:rsidRDefault="00675E69" w:rsidP="00675E69">
      <w:pPr>
        <w:pStyle w:val="mpListbulletpoints"/>
        <w:spacing w:line="312" w:lineRule="auto"/>
      </w:pPr>
      <w:r>
        <w:t>If you quote several publications by the same author(s) and of the same year, please distinguish them by a letter in alphabetical order after the year of publication, e.g. (Eco 1996a, 48).</w:t>
      </w:r>
    </w:p>
    <w:p w14:paraId="0EF57B78" w14:textId="1F44D311" w:rsidR="00675E69" w:rsidRDefault="00675E69" w:rsidP="00675E69">
      <w:pPr>
        <w:pStyle w:val="mpBodyText"/>
      </w:pPr>
      <w:r>
        <w:t xml:space="preserve">For all sources referenced in the text (and only those) bibliographic information must be provided at the end of the manuscript. Please use the </w:t>
      </w:r>
      <w:r w:rsidR="004A2B26">
        <w:t>“</w:t>
      </w:r>
      <w:r w:rsidR="008B092F">
        <w:rPr>
          <w:b/>
        </w:rPr>
        <w:t>_</w:t>
      </w:r>
      <w:r w:rsidRPr="007F373E">
        <w:rPr>
          <w:b/>
        </w:rPr>
        <w:t>Reference List</w:t>
      </w:r>
      <w:r w:rsidR="004A2B26">
        <w:rPr>
          <w:b/>
        </w:rPr>
        <w:t>”</w:t>
      </w:r>
      <w:r>
        <w:t xml:space="preserve"> paragraph style for the bibliography. If a source has five or more authors please list the first four by name followed by “et al.”.</w:t>
      </w:r>
    </w:p>
    <w:p w14:paraId="7A8E70E0" w14:textId="77777777" w:rsidR="00675E69" w:rsidRPr="00FF6502" w:rsidRDefault="00675E69" w:rsidP="00675E69">
      <w:pPr>
        <w:pStyle w:val="mpBodyText"/>
      </w:pPr>
      <w:r>
        <w:t>References should be structured as follows:</w:t>
      </w:r>
    </w:p>
    <w:p w14:paraId="458D29C0" w14:textId="77777777" w:rsidR="00675E69" w:rsidRDefault="00675E69" w:rsidP="00675E69">
      <w:pPr>
        <w:pStyle w:val="mpHeadline3"/>
      </w:pPr>
      <w:r>
        <w:t xml:space="preserve">Monographs </w:t>
      </w:r>
    </w:p>
    <w:p w14:paraId="538785A3" w14:textId="77777777" w:rsidR="00675E69" w:rsidRDefault="00675E69" w:rsidP="00675E69">
      <w:pPr>
        <w:pStyle w:val="mpBodyText"/>
      </w:pPr>
      <w:proofErr w:type="gramStart"/>
      <w:r>
        <w:t>/Surname/, /Name/.</w:t>
      </w:r>
      <w:proofErr w:type="gramEnd"/>
      <w:r>
        <w:t xml:space="preserve"> /Year/. /</w:t>
      </w:r>
      <w:r w:rsidRPr="00623AC0">
        <w:rPr>
          <w:rStyle w:val="mpItalic"/>
        </w:rPr>
        <w:t>Title</w:t>
      </w:r>
      <w:r w:rsidRPr="00593800">
        <w:t>/</w:t>
      </w:r>
      <w:r>
        <w:rPr>
          <w:i/>
        </w:rPr>
        <w:t xml:space="preserve">: </w:t>
      </w:r>
      <w:r w:rsidRPr="00593800">
        <w:t>/</w:t>
      </w:r>
      <w:r w:rsidRPr="00623AC0">
        <w:rPr>
          <w:rStyle w:val="mpItalic"/>
        </w:rPr>
        <w:t>Subtitle</w:t>
      </w:r>
      <w:r w:rsidRPr="00593800">
        <w:t>/</w:t>
      </w:r>
      <w:r>
        <w:t>. /Location/: /Publisher.</w:t>
      </w:r>
    </w:p>
    <w:p w14:paraId="111EA4B8" w14:textId="77777777" w:rsidR="00675E69" w:rsidRDefault="00675E69" w:rsidP="00675E69">
      <w:pPr>
        <w:pStyle w:val="mpBodyText"/>
      </w:pPr>
      <w:r>
        <w:rPr>
          <w:b/>
        </w:rPr>
        <w:t>E</w:t>
      </w:r>
      <w:r w:rsidRPr="00C277CD">
        <w:rPr>
          <w:b/>
        </w:rPr>
        <w:t>xample:</w:t>
      </w:r>
      <w:r>
        <w:t xml:space="preserve"> Reza, </w:t>
      </w:r>
      <w:proofErr w:type="spellStart"/>
      <w:r>
        <w:t>Yasmina</w:t>
      </w:r>
      <w:proofErr w:type="spellEnd"/>
      <w:r>
        <w:t xml:space="preserve">. 1996. </w:t>
      </w:r>
      <w:r>
        <w:rPr>
          <w:i/>
        </w:rPr>
        <w:t>Art.</w:t>
      </w:r>
      <w:r>
        <w:t xml:space="preserve"> London: Faber and Faber.</w:t>
      </w:r>
    </w:p>
    <w:p w14:paraId="5FA1ECE6" w14:textId="77777777" w:rsidR="007E3098" w:rsidRDefault="007E3098" w:rsidP="00675E69">
      <w:pPr>
        <w:pStyle w:val="mpHeadline3"/>
      </w:pPr>
      <w:r>
        <w:t>Edited Volume</w:t>
      </w:r>
      <w:r w:rsidR="00E975AB">
        <w:t>s</w:t>
      </w:r>
    </w:p>
    <w:p w14:paraId="620A2D63" w14:textId="77777777" w:rsidR="00E975AB" w:rsidRDefault="00E975AB" w:rsidP="00E975AB">
      <w:pPr>
        <w:pStyle w:val="mpBodyText"/>
      </w:pPr>
      <w:r>
        <w:t>/Surname/, /Name/</w:t>
      </w:r>
      <w:r w:rsidR="000978D1">
        <w:t xml:space="preserve">, </w:t>
      </w:r>
      <w:proofErr w:type="spellStart"/>
      <w:proofErr w:type="gramStart"/>
      <w:r w:rsidR="000978D1">
        <w:t>ed</w:t>
      </w:r>
      <w:proofErr w:type="spellEnd"/>
      <w:r w:rsidR="000978D1">
        <w:t>(</w:t>
      </w:r>
      <w:proofErr w:type="gramEnd"/>
      <w:r w:rsidR="000978D1">
        <w:t>s)</w:t>
      </w:r>
      <w:r>
        <w:t>. /Year/. /</w:t>
      </w:r>
      <w:r w:rsidRPr="00623AC0">
        <w:rPr>
          <w:rStyle w:val="mpItalic"/>
        </w:rPr>
        <w:t>Title</w:t>
      </w:r>
      <w:r w:rsidRPr="00593800">
        <w:t>/</w:t>
      </w:r>
      <w:r>
        <w:rPr>
          <w:i/>
        </w:rPr>
        <w:t xml:space="preserve">: </w:t>
      </w:r>
      <w:r w:rsidRPr="00593800">
        <w:t>/</w:t>
      </w:r>
      <w:r w:rsidRPr="00623AC0">
        <w:rPr>
          <w:rStyle w:val="mpItalic"/>
        </w:rPr>
        <w:t>Subtitle</w:t>
      </w:r>
      <w:r w:rsidRPr="00593800">
        <w:t>/</w:t>
      </w:r>
      <w:r>
        <w:t>. /Location/: /Publisher.</w:t>
      </w:r>
    </w:p>
    <w:p w14:paraId="3B7C1624" w14:textId="77777777" w:rsidR="00E975AB" w:rsidRPr="00E975AB" w:rsidRDefault="00E975AB" w:rsidP="00E975AB">
      <w:pPr>
        <w:pStyle w:val="mpBodyText"/>
      </w:pPr>
      <w:r>
        <w:rPr>
          <w:b/>
        </w:rPr>
        <w:t>E</w:t>
      </w:r>
      <w:r w:rsidRPr="00C277CD">
        <w:rPr>
          <w:b/>
        </w:rPr>
        <w:t>xample:</w:t>
      </w:r>
      <w:r>
        <w:t xml:space="preserve"> </w:t>
      </w:r>
      <w:proofErr w:type="spellStart"/>
      <w:r w:rsidR="000978D1">
        <w:t>Furstenau</w:t>
      </w:r>
      <w:proofErr w:type="spellEnd"/>
      <w:r w:rsidR="000978D1">
        <w:t>, Marc, ed. 2010</w:t>
      </w:r>
      <w:r w:rsidR="00623AC0">
        <w:t>.</w:t>
      </w:r>
      <w:r w:rsidR="000978D1">
        <w:t xml:space="preserve"> </w:t>
      </w:r>
      <w:r w:rsidR="000978D1" w:rsidRPr="000978D1">
        <w:rPr>
          <w:rStyle w:val="mpItalic"/>
        </w:rPr>
        <w:t>The Film Theory Reader: Debates and Arguments.</w:t>
      </w:r>
      <w:r w:rsidR="000978D1">
        <w:t xml:space="preserve"> Abingdon: </w:t>
      </w:r>
      <w:proofErr w:type="spellStart"/>
      <w:r w:rsidR="000978D1">
        <w:t>Routledge</w:t>
      </w:r>
      <w:proofErr w:type="spellEnd"/>
      <w:r w:rsidR="000978D1">
        <w:t xml:space="preserve">. </w:t>
      </w:r>
    </w:p>
    <w:p w14:paraId="226A417D" w14:textId="77777777" w:rsidR="00675E69" w:rsidRDefault="00675E69" w:rsidP="00675E69">
      <w:pPr>
        <w:pStyle w:val="mpHeadline3"/>
      </w:pPr>
      <w:r>
        <w:t>Article in an Anthology</w:t>
      </w:r>
    </w:p>
    <w:p w14:paraId="615F2D27" w14:textId="77777777" w:rsidR="00675E69" w:rsidRDefault="00675E69" w:rsidP="00675E69">
      <w:pPr>
        <w:pStyle w:val="mpBodyText"/>
      </w:pPr>
      <w:proofErr w:type="gramStart"/>
      <w:r>
        <w:t>/Surname/, /Name/.</w:t>
      </w:r>
      <w:proofErr w:type="gramEnd"/>
      <w:r>
        <w:t xml:space="preserve"> /Year/. “/Title/: /Subtitle/.” In /</w:t>
      </w:r>
      <w:r w:rsidRPr="00976A60">
        <w:rPr>
          <w:rStyle w:val="mpItalic"/>
        </w:rPr>
        <w:t>Title of Anthology</w:t>
      </w:r>
      <w:r>
        <w:t>/</w:t>
      </w:r>
      <w:r>
        <w:rPr>
          <w:i/>
        </w:rPr>
        <w:t xml:space="preserve">: </w:t>
      </w:r>
      <w:r>
        <w:t>/</w:t>
      </w:r>
      <w:r>
        <w:rPr>
          <w:i/>
        </w:rPr>
        <w:t>Subtitle of Anthology</w:t>
      </w:r>
      <w:r>
        <w:t>/, edited by /Name/ /Surname/, /Pages/. /Location/: /Publisher/.</w:t>
      </w:r>
    </w:p>
    <w:p w14:paraId="1B541BB8" w14:textId="46292465" w:rsidR="00675E69" w:rsidRDefault="00675E69" w:rsidP="00675E69">
      <w:pPr>
        <w:pStyle w:val="mpBodyText"/>
      </w:pPr>
      <w:r w:rsidRPr="00C277CD">
        <w:rPr>
          <w:rFonts w:eastAsia="Helvetica" w:cs="Helvetica"/>
          <w:b/>
          <w:color w:val="000000"/>
          <w:szCs w:val="20"/>
        </w:rPr>
        <w:t xml:space="preserve">Example: </w:t>
      </w:r>
      <w:r>
        <w:t xml:space="preserve">Rutherford, Jonathan and </w:t>
      </w:r>
      <w:proofErr w:type="spellStart"/>
      <w:r>
        <w:t>Homi</w:t>
      </w:r>
      <w:proofErr w:type="spellEnd"/>
      <w:r>
        <w:t xml:space="preserve"> K. </w:t>
      </w:r>
      <w:proofErr w:type="spellStart"/>
      <w:r>
        <w:t>Bhabha</w:t>
      </w:r>
      <w:proofErr w:type="spellEnd"/>
      <w:r>
        <w:t xml:space="preserve">. 1990. “The Third Space: Interview with </w:t>
      </w:r>
      <w:proofErr w:type="spellStart"/>
      <w:r>
        <w:t>Homi</w:t>
      </w:r>
      <w:proofErr w:type="spellEnd"/>
      <w:r>
        <w:t xml:space="preserve"> </w:t>
      </w:r>
      <w:proofErr w:type="spellStart"/>
      <w:r>
        <w:t>Bhabha</w:t>
      </w:r>
      <w:proofErr w:type="spellEnd"/>
      <w:r>
        <w:t xml:space="preserve">.” In </w:t>
      </w:r>
      <w:r w:rsidRPr="00976A60">
        <w:rPr>
          <w:rStyle w:val="mpItalic"/>
        </w:rPr>
        <w:t xml:space="preserve">Identity: Community, Culture, </w:t>
      </w:r>
      <w:proofErr w:type="gramStart"/>
      <w:r w:rsidRPr="00976A60">
        <w:rPr>
          <w:rStyle w:val="mpItalic"/>
        </w:rPr>
        <w:t>Difference</w:t>
      </w:r>
      <w:proofErr w:type="gramEnd"/>
      <w:r>
        <w:t>, edi</w:t>
      </w:r>
      <w:r w:rsidR="00843181">
        <w:t>ted by Jonathan Rutherford, 207</w:t>
      </w:r>
      <w:r w:rsidR="00843181">
        <w:softHyphen/>
        <w:t>–</w:t>
      </w:r>
      <w:r>
        <w:t xml:space="preserve">221. London: Lawrence and </w:t>
      </w:r>
      <w:proofErr w:type="spellStart"/>
      <w:r>
        <w:t>Wishart</w:t>
      </w:r>
      <w:proofErr w:type="spellEnd"/>
      <w:r>
        <w:t xml:space="preserve">. </w:t>
      </w:r>
    </w:p>
    <w:p w14:paraId="04B82090" w14:textId="77777777" w:rsidR="00675E69" w:rsidRDefault="00675E69" w:rsidP="00675E69">
      <w:pPr>
        <w:pStyle w:val="mpHeadline3"/>
      </w:pPr>
      <w:r>
        <w:t>Journal Article</w:t>
      </w:r>
    </w:p>
    <w:p w14:paraId="26C5E910" w14:textId="4DEA9747" w:rsidR="00675E69" w:rsidRDefault="00675E69" w:rsidP="00675E69">
      <w:pPr>
        <w:pStyle w:val="mpBodyText"/>
      </w:pPr>
      <w:proofErr w:type="gramStart"/>
      <w:r>
        <w:t>/Surname/, /Name/.</w:t>
      </w:r>
      <w:proofErr w:type="gramEnd"/>
      <w:r>
        <w:t xml:space="preserve"> /Year/. “/Title/: /Subtitle/.” /</w:t>
      </w:r>
      <w:r>
        <w:rPr>
          <w:i/>
        </w:rPr>
        <w:t>Journal</w:t>
      </w:r>
      <w:r>
        <w:t>/ /Volume/</w:t>
      </w:r>
      <w:r w:rsidR="00843181">
        <w:t xml:space="preserve"> /(Issue)/</w:t>
      </w:r>
      <w:r>
        <w:t>: /pages/.</w:t>
      </w:r>
    </w:p>
    <w:p w14:paraId="118ADFDC" w14:textId="77777777" w:rsidR="00675E69" w:rsidRDefault="00675E69" w:rsidP="00C05F55">
      <w:pPr>
        <w:pStyle w:val="mpBodyText"/>
      </w:pPr>
      <w:r w:rsidRPr="00C277CD">
        <w:rPr>
          <w:b/>
        </w:rPr>
        <w:t>Example:</w:t>
      </w:r>
      <w:r>
        <w:t xml:space="preserve"> Weinstein, Joshua I. 2009. “The Market in Plato’s </w:t>
      </w:r>
      <w:r>
        <w:rPr>
          <w:i/>
          <w:iCs/>
        </w:rPr>
        <w:t>Republi</w:t>
      </w:r>
      <w:r w:rsidRPr="00843181">
        <w:rPr>
          <w:i/>
          <w:iCs/>
        </w:rPr>
        <w:t>c</w:t>
      </w:r>
      <w:r w:rsidRPr="00843181">
        <w:t>.”</w:t>
      </w:r>
      <w:r>
        <w:t xml:space="preserve"> </w:t>
      </w:r>
      <w:proofErr w:type="gramStart"/>
      <w:r>
        <w:rPr>
          <w:i/>
          <w:iCs/>
        </w:rPr>
        <w:t>Classical Philology</w:t>
      </w:r>
      <w:r>
        <w:t xml:space="preserve"> 104: 439–58.</w:t>
      </w:r>
      <w:proofErr w:type="gramEnd"/>
    </w:p>
    <w:p w14:paraId="17BAB49F" w14:textId="77777777" w:rsidR="004643E9" w:rsidRDefault="004643E9" w:rsidP="004643E9">
      <w:pPr>
        <w:pStyle w:val="mpHeadline3"/>
      </w:pPr>
      <w:r>
        <w:t>Press Article</w:t>
      </w:r>
    </w:p>
    <w:p w14:paraId="70AFE5FD" w14:textId="77777777" w:rsidR="004643E9" w:rsidRDefault="004643E9" w:rsidP="004643E9">
      <w:pPr>
        <w:pStyle w:val="mpBodyText"/>
      </w:pPr>
      <w:proofErr w:type="gramStart"/>
      <w:r w:rsidRPr="004643E9">
        <w:t>/Surname/, /Name/.</w:t>
      </w:r>
      <w:proofErr w:type="gramEnd"/>
      <w:r w:rsidRPr="004643E9">
        <w:t xml:space="preserve"> /Year/. “/Title/: /Subtitle/.” /</w:t>
      </w:r>
      <w:r w:rsidRPr="004643E9">
        <w:rPr>
          <w:i/>
        </w:rPr>
        <w:t>Name of Newspaper</w:t>
      </w:r>
      <w:r>
        <w:t>/, /Date of Publication/.</w:t>
      </w:r>
    </w:p>
    <w:p w14:paraId="27171DE3" w14:textId="77777777" w:rsidR="004643E9" w:rsidRPr="004643E9" w:rsidRDefault="004643E9" w:rsidP="004643E9">
      <w:pPr>
        <w:pStyle w:val="mpBodyText"/>
      </w:pPr>
      <w:r w:rsidRPr="00911333">
        <w:rPr>
          <w:b/>
        </w:rPr>
        <w:t>Example:</w:t>
      </w:r>
      <w:r>
        <w:t xml:space="preserve"> </w:t>
      </w:r>
      <w:proofErr w:type="spellStart"/>
      <w:r>
        <w:t>Vulliamy</w:t>
      </w:r>
      <w:proofErr w:type="spellEnd"/>
      <w:r>
        <w:t xml:space="preserve">, Ed. 2013. “Development hell: How the upmarket vandals ruined my childhood streets.” </w:t>
      </w:r>
      <w:r w:rsidRPr="007A1ABD">
        <w:rPr>
          <w:i/>
        </w:rPr>
        <w:t>T</w:t>
      </w:r>
      <w:r>
        <w:rPr>
          <w:i/>
        </w:rPr>
        <w:t>he Guardian</w:t>
      </w:r>
      <w:r>
        <w:t xml:space="preserve">, September 22. </w:t>
      </w:r>
    </w:p>
    <w:p w14:paraId="3CE2546C" w14:textId="77777777" w:rsidR="00675E69" w:rsidRPr="00EE3D81" w:rsidRDefault="00675E69" w:rsidP="00675E69">
      <w:pPr>
        <w:pStyle w:val="mpHeadline3"/>
      </w:pPr>
      <w:proofErr w:type="gramStart"/>
      <w:r>
        <w:t>Online Monographs, Articles in Anthologies, Journal Articles</w:t>
      </w:r>
      <w:r w:rsidR="0082532A">
        <w:t>,</w:t>
      </w:r>
      <w:r>
        <w:t xml:space="preserve"> etc.</w:t>
      </w:r>
      <w:proofErr w:type="gramEnd"/>
    </w:p>
    <w:p w14:paraId="51CD8D99" w14:textId="77777777" w:rsidR="00675E69" w:rsidRDefault="00675E69" w:rsidP="00675E69">
      <w:pPr>
        <w:pStyle w:val="mpBodyText"/>
      </w:pPr>
      <w:r>
        <w:t>In case you want to cite an online source of an article or monograph please use the styles as outlined above and add the access date and a DOI or URL:</w:t>
      </w:r>
    </w:p>
    <w:p w14:paraId="55BE02AB" w14:textId="77777777" w:rsidR="00675E69" w:rsidRDefault="00675E69" w:rsidP="00675E69">
      <w:pPr>
        <w:pStyle w:val="mpBodyText"/>
      </w:pPr>
      <w:r>
        <w:t xml:space="preserve">… Accessed /Access Date/. </w:t>
      </w:r>
      <w:proofErr w:type="gramStart"/>
      <w:r>
        <w:t>/DOI or URL/.</w:t>
      </w:r>
      <w:proofErr w:type="gramEnd"/>
    </w:p>
    <w:p w14:paraId="75793D06" w14:textId="77777777" w:rsidR="00675E69" w:rsidRPr="00852A1F" w:rsidRDefault="00675E69" w:rsidP="00675E69">
      <w:pPr>
        <w:pStyle w:val="mpBodyText"/>
        <w:rPr>
          <w:rFonts w:eastAsia="Times New Roman"/>
        </w:rPr>
      </w:pPr>
      <w:r w:rsidRPr="00C277CD">
        <w:rPr>
          <w:b/>
        </w:rPr>
        <w:t>Example:</w:t>
      </w:r>
      <w:r>
        <w:t xml:space="preserve"> Marc </w:t>
      </w:r>
      <w:proofErr w:type="spellStart"/>
      <w:r>
        <w:t>Filberg</w:t>
      </w:r>
      <w:proofErr w:type="spellEnd"/>
      <w:r>
        <w:t xml:space="preserve">. 2013. “Ecology: </w:t>
      </w:r>
      <w:r>
        <w:rPr>
          <w:szCs w:val="58"/>
        </w:rPr>
        <w:t>Another killer fungus hits amphibians.”</w:t>
      </w:r>
      <w:r>
        <w:t xml:space="preserve"> </w:t>
      </w:r>
      <w:proofErr w:type="gramStart"/>
      <w:r>
        <w:rPr>
          <w:i/>
        </w:rPr>
        <w:t>Nature</w:t>
      </w:r>
      <w:r>
        <w:t xml:space="preserve"> 7467: 374-382.</w:t>
      </w:r>
      <w:proofErr w:type="gramEnd"/>
      <w:r>
        <w:t xml:space="preserve"> Accessed June 15, 2014. </w:t>
      </w:r>
      <w:proofErr w:type="spellStart"/>
      <w:proofErr w:type="gramStart"/>
      <w:r>
        <w:t>doi</w:t>
      </w:r>
      <w:proofErr w:type="spellEnd"/>
      <w:proofErr w:type="gramEnd"/>
      <w:r>
        <w:t>:</w:t>
      </w:r>
      <w:r>
        <w:rPr>
          <w:rFonts w:eastAsia="Times New Roman"/>
        </w:rPr>
        <w:t xml:space="preserve"> 10.1038/501284a.</w:t>
      </w:r>
    </w:p>
    <w:p w14:paraId="47270664" w14:textId="77777777" w:rsidR="00675E69" w:rsidRPr="004421F2" w:rsidRDefault="00675E69" w:rsidP="00675E69">
      <w:pPr>
        <w:pStyle w:val="mpHeadline3"/>
      </w:pPr>
      <w:r>
        <w:t>Websites</w:t>
      </w:r>
    </w:p>
    <w:p w14:paraId="3F2D03DE" w14:textId="77777777" w:rsidR="00675E69" w:rsidRDefault="00675E69" w:rsidP="00675E69">
      <w:pPr>
        <w:pStyle w:val="mpBodyText"/>
      </w:pPr>
      <w:proofErr w:type="gramStart"/>
      <w:r>
        <w:t>/Surname/, /Name/.</w:t>
      </w:r>
      <w:proofErr w:type="gramEnd"/>
      <w:r>
        <w:t xml:space="preserve"> /Year</w:t>
      </w:r>
      <w:r w:rsidRPr="00C34F49">
        <w:t>/.</w:t>
      </w:r>
      <w:r>
        <w:t xml:space="preserve"> ”</w:t>
      </w:r>
      <w:r w:rsidRPr="00C34F49">
        <w:t>/Title/</w:t>
      </w:r>
      <w:r>
        <w:t>: /</w:t>
      </w:r>
      <w:r w:rsidRPr="00C34F49">
        <w:t>Subtitle/</w:t>
      </w:r>
      <w:r>
        <w:t>”. /</w:t>
      </w:r>
      <w:r w:rsidRPr="003638DD">
        <w:rPr>
          <w:i/>
        </w:rPr>
        <w:t>Institution</w:t>
      </w:r>
      <w:r w:rsidR="001A645E">
        <w:rPr>
          <w:i/>
        </w:rPr>
        <w:t xml:space="preserve"> or title of website</w:t>
      </w:r>
      <w:r>
        <w:t xml:space="preserve">/, accessed /Access Date/. URL. </w:t>
      </w:r>
    </w:p>
    <w:p w14:paraId="3CFA37D0" w14:textId="77777777" w:rsidR="00675E69" w:rsidRDefault="00675E69" w:rsidP="00675E69">
      <w:pPr>
        <w:pStyle w:val="mpBodyText"/>
      </w:pPr>
      <w:r>
        <w:t>If available</w:t>
      </w:r>
      <w:r w:rsidR="007959B7">
        <w:t>,</w:t>
      </w:r>
      <w:r>
        <w:t xml:space="preserve"> you can include the date the site was last modified instead of the access date. In case you cannot identify the year of publication</w:t>
      </w:r>
      <w:r w:rsidR="007959B7">
        <w:t>,</w:t>
      </w:r>
      <w:r>
        <w:t xml:space="preserve"> use the last modified or access date.</w:t>
      </w:r>
    </w:p>
    <w:p w14:paraId="663BEA12" w14:textId="77777777" w:rsidR="00675E69" w:rsidRPr="00BB2038" w:rsidRDefault="00675E69" w:rsidP="00675E69">
      <w:pPr>
        <w:pStyle w:val="mpBodyText"/>
      </w:pPr>
      <w:r>
        <w:t xml:space="preserve">In case the author of the website cannot be identified, please use the institution </w:t>
      </w:r>
      <w:r w:rsidR="001A645E">
        <w:t xml:space="preserve">or the title of the website </w:t>
      </w:r>
      <w:r>
        <w:t>instead.</w:t>
      </w:r>
    </w:p>
    <w:p w14:paraId="238FA7A2" w14:textId="77777777" w:rsidR="00675E69" w:rsidRDefault="00675E69" w:rsidP="00675E69">
      <w:pPr>
        <w:pStyle w:val="mpBodyText"/>
      </w:pPr>
      <w:r w:rsidRPr="0085135F">
        <w:rPr>
          <w:b/>
        </w:rPr>
        <w:t>E</w:t>
      </w:r>
      <w:r>
        <w:rPr>
          <w:b/>
        </w:rPr>
        <w:t>xample 1</w:t>
      </w:r>
      <w:r w:rsidRPr="0085135F">
        <w:rPr>
          <w:b/>
        </w:rPr>
        <w:t>:</w:t>
      </w:r>
      <w:r>
        <w:t xml:space="preserve"> Haynes, Jonathan. 2013. “African Cinema and </w:t>
      </w:r>
      <w:proofErr w:type="spellStart"/>
      <w:r>
        <w:t>Nollywood</w:t>
      </w:r>
      <w:proofErr w:type="spellEnd"/>
      <w:r>
        <w:t xml:space="preserve">: Contradictions”. </w:t>
      </w:r>
      <w:r>
        <w:rPr>
          <w:i/>
        </w:rPr>
        <w:t>Buala.org</w:t>
      </w:r>
      <w:r w:rsidRPr="008D3E1B">
        <w:t>.</w:t>
      </w:r>
      <w:r>
        <w:rPr>
          <w:i/>
        </w:rPr>
        <w:t xml:space="preserve"> </w:t>
      </w:r>
      <w:r>
        <w:t>Accessed June 15, 2014. http://www.buala.org/en/afroscreen/african-cinema-and-nollywood-contradictions.</w:t>
      </w:r>
    </w:p>
    <w:p w14:paraId="591EA553" w14:textId="77777777" w:rsidR="00675E69" w:rsidRPr="007A1ABD" w:rsidRDefault="00675E69" w:rsidP="00675E69">
      <w:pPr>
        <w:pStyle w:val="mpBodyText"/>
      </w:pPr>
      <w:r w:rsidRPr="004421F2">
        <w:rPr>
          <w:b/>
        </w:rPr>
        <w:t>Example</w:t>
      </w:r>
      <w:r>
        <w:rPr>
          <w:b/>
        </w:rPr>
        <w:t xml:space="preserve"> 2</w:t>
      </w:r>
      <w:r w:rsidRPr="004421F2">
        <w:rPr>
          <w:b/>
        </w:rPr>
        <w:t>:</w:t>
      </w:r>
      <w:r>
        <w:t xml:space="preserve"> </w:t>
      </w:r>
      <w:proofErr w:type="spellStart"/>
      <w:r>
        <w:t>Donau</w:t>
      </w:r>
      <w:proofErr w:type="spellEnd"/>
      <w:r>
        <w:t xml:space="preserve"> </w:t>
      </w:r>
      <w:proofErr w:type="spellStart"/>
      <w:r>
        <w:t>Universität</w:t>
      </w:r>
      <w:proofErr w:type="spellEnd"/>
      <w:r>
        <w:t xml:space="preserve"> </w:t>
      </w:r>
      <w:proofErr w:type="spellStart"/>
      <w:r>
        <w:t>Krems</w:t>
      </w:r>
      <w:proofErr w:type="spellEnd"/>
      <w:r>
        <w:t xml:space="preserve">. 2011. “Game Studies.” Accessed October 2, </w:t>
      </w:r>
      <w:r w:rsidRPr="000978D1">
        <w:t>2013</w:t>
      </w:r>
      <w:r>
        <w:t xml:space="preserve">. </w:t>
      </w:r>
      <w:r w:rsidRPr="003638DD">
        <w:t>http://www.donau-uni.ac.at/de/studium/gamestudies/index.php</w:t>
      </w:r>
      <w:r>
        <w:t>.</w:t>
      </w:r>
    </w:p>
    <w:p w14:paraId="07B95931" w14:textId="77777777" w:rsidR="00675E69" w:rsidRDefault="00675E69" w:rsidP="00675E69">
      <w:pPr>
        <w:pStyle w:val="mpHeadline3"/>
      </w:pPr>
      <w:r>
        <w:t>Blog Entry or Comment</w:t>
      </w:r>
    </w:p>
    <w:p w14:paraId="6C9F5FD3" w14:textId="77777777" w:rsidR="00675E69" w:rsidRDefault="00675E69" w:rsidP="00675E69">
      <w:pPr>
        <w:pStyle w:val="mpBodyText"/>
      </w:pPr>
      <w:proofErr w:type="gramStart"/>
      <w:r>
        <w:t>/Surname/, /Name/.</w:t>
      </w:r>
      <w:proofErr w:type="gramEnd"/>
      <w:r>
        <w:t xml:space="preserve"> /Year/. “/Title/: /Subtitle/”. </w:t>
      </w:r>
      <w:proofErr w:type="gramStart"/>
      <w:r>
        <w:t>/</w:t>
      </w:r>
      <w:r>
        <w:rPr>
          <w:i/>
        </w:rPr>
        <w:t>Title of Blog</w:t>
      </w:r>
      <w:r w:rsidRPr="00D90C60">
        <w:t>/</w:t>
      </w:r>
      <w:r>
        <w:t>, /Date of Entry/.</w:t>
      </w:r>
      <w:proofErr w:type="gramEnd"/>
      <w:r>
        <w:t xml:space="preserve"> Accessed /Access Date/. /URL/.</w:t>
      </w:r>
    </w:p>
    <w:p w14:paraId="392C163E" w14:textId="77777777" w:rsidR="004A35FF" w:rsidRDefault="00675E69" w:rsidP="004643E9">
      <w:pPr>
        <w:pStyle w:val="mpBodyText"/>
      </w:pPr>
      <w:r w:rsidRPr="0085135F">
        <w:rPr>
          <w:b/>
        </w:rPr>
        <w:t>Example:</w:t>
      </w:r>
      <w:r>
        <w:t xml:space="preserve"> </w:t>
      </w:r>
      <w:proofErr w:type="spellStart"/>
      <w:r>
        <w:t>Ruffino</w:t>
      </w:r>
      <w:proofErr w:type="spellEnd"/>
      <w:r>
        <w:t xml:space="preserve">, Paolo. 2013. “The Mobile City: Playing against vacancy” </w:t>
      </w:r>
      <w:proofErr w:type="spellStart"/>
      <w:r>
        <w:rPr>
          <w:i/>
        </w:rPr>
        <w:t>Gamification</w:t>
      </w:r>
      <w:proofErr w:type="spellEnd"/>
      <w:r>
        <w:rPr>
          <w:i/>
        </w:rPr>
        <w:t xml:space="preserve"> Lab</w:t>
      </w:r>
      <w:r>
        <w:t>, August 22. Accessed June 15, 2014. http://www.projects.digital-culture.net/gamification/2013/08/22/the-mobile-city-playing-against-vacancy/</w:t>
      </w:r>
    </w:p>
    <w:p w14:paraId="6B5E1446" w14:textId="77777777" w:rsidR="00675E69" w:rsidRDefault="00675E69" w:rsidP="00430A61">
      <w:pPr>
        <w:pStyle w:val="mpHeadline2"/>
      </w:pPr>
      <w:r w:rsidRPr="005F1D69">
        <w:t>Materials</w:t>
      </w:r>
      <w:r>
        <w:t xml:space="preserve"> to be </w:t>
      </w:r>
      <w:r w:rsidR="00C05F55">
        <w:t>submitted</w:t>
      </w:r>
      <w:r>
        <w:t xml:space="preserve"> with the Manuscript </w:t>
      </w:r>
    </w:p>
    <w:p w14:paraId="133CB3C6" w14:textId="77777777" w:rsidR="00675E69" w:rsidRDefault="00675E69" w:rsidP="00675E69">
      <w:pPr>
        <w:pStyle w:val="mpHeadline3"/>
      </w:pPr>
      <w:r>
        <w:t xml:space="preserve">Information about the Author/Contributor  </w:t>
      </w:r>
    </w:p>
    <w:p w14:paraId="1AC96D9A" w14:textId="03E099D0" w:rsidR="00675E69" w:rsidRDefault="00675E69" w:rsidP="00675E69">
      <w:pPr>
        <w:pStyle w:val="mpBodyText"/>
      </w:pPr>
      <w:r>
        <w:t xml:space="preserve">Please attach </w:t>
      </w:r>
      <w:r w:rsidR="002B7CEA">
        <w:t>a few lines with biographical information</w:t>
      </w:r>
      <w:r w:rsidR="007959B7">
        <w:t xml:space="preserve"> </w:t>
      </w:r>
      <w:r>
        <w:t xml:space="preserve">including your full name, academic title, research interests, recent position and institution/place </w:t>
      </w:r>
      <w:r w:rsidR="002B7348">
        <w:t>of</w:t>
      </w:r>
      <w:r>
        <w:t xml:space="preserve"> work. This short bio should not exceed </w:t>
      </w:r>
      <w:r w:rsidR="002B7348">
        <w:t>1</w:t>
      </w:r>
      <w:r w:rsidR="00BA14FC">
        <w:t>5</w:t>
      </w:r>
      <w:r>
        <w:t>0 words.</w:t>
      </w:r>
    </w:p>
    <w:p w14:paraId="3C7E690A" w14:textId="77777777" w:rsidR="00675E69" w:rsidRDefault="00675E69" w:rsidP="00675E69">
      <w:pPr>
        <w:pStyle w:val="mpHeadline3"/>
      </w:pPr>
      <w:r>
        <w:t>Catchphrases or Quotes</w:t>
      </w:r>
    </w:p>
    <w:p w14:paraId="58907208" w14:textId="5A797935" w:rsidR="00675E69" w:rsidRDefault="00675E69" w:rsidP="00675E69">
      <w:pPr>
        <w:pStyle w:val="mpBodyText"/>
      </w:pPr>
      <w:r>
        <w:t>Please choose a short motto, a catchphrase or a significant quote from your article to introduce it and to raise interest (not more than 1</w:t>
      </w:r>
      <w:r w:rsidR="002B7CEA">
        <w:t>–</w:t>
      </w:r>
      <w:r>
        <w:t>2 sentences or 140 characters).</w:t>
      </w:r>
    </w:p>
    <w:p w14:paraId="38738F19" w14:textId="2FFFC986" w:rsidR="00BF28F3" w:rsidRPr="00BF28F3" w:rsidRDefault="00675E69" w:rsidP="00E16F8A">
      <w:pPr>
        <w:pStyle w:val="mpHeadline2"/>
      </w:pPr>
      <w:r>
        <w:t>Overview of Paragraph Styles</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60"/>
        <w:gridCol w:w="5812"/>
      </w:tblGrid>
      <w:tr w:rsidR="00675E69" w14:paraId="2882973B" w14:textId="77777777">
        <w:tc>
          <w:tcPr>
            <w:tcW w:w="2660" w:type="dxa"/>
          </w:tcPr>
          <w:p w14:paraId="44458507" w14:textId="77777777" w:rsidR="00675E69" w:rsidRPr="00976A60" w:rsidRDefault="00675E69" w:rsidP="00BF28F3">
            <w:pPr>
              <w:pStyle w:val="mpBodyText"/>
              <w:spacing w:before="40" w:after="40"/>
              <w:rPr>
                <w:b/>
              </w:rPr>
            </w:pPr>
            <w:r w:rsidRPr="00976A60">
              <w:rPr>
                <w:b/>
              </w:rPr>
              <w:t xml:space="preserve">Style </w:t>
            </w:r>
          </w:p>
        </w:tc>
        <w:tc>
          <w:tcPr>
            <w:tcW w:w="5812" w:type="dxa"/>
          </w:tcPr>
          <w:p w14:paraId="3A0D3A4E" w14:textId="77777777" w:rsidR="00675E69" w:rsidRPr="00976A60" w:rsidRDefault="00675E69" w:rsidP="00BF28F3">
            <w:pPr>
              <w:pStyle w:val="mpBodyText"/>
              <w:spacing w:before="40" w:after="40"/>
              <w:rPr>
                <w:b/>
              </w:rPr>
            </w:pPr>
            <w:r w:rsidRPr="00976A60">
              <w:rPr>
                <w:b/>
              </w:rPr>
              <w:t>Description</w:t>
            </w:r>
          </w:p>
        </w:tc>
      </w:tr>
      <w:tr w:rsidR="000E68D8" w14:paraId="2627C319" w14:textId="77777777">
        <w:tc>
          <w:tcPr>
            <w:tcW w:w="2660" w:type="dxa"/>
          </w:tcPr>
          <w:p w14:paraId="34F0848E" w14:textId="77777777" w:rsidR="000E68D8" w:rsidRPr="00D279A9" w:rsidRDefault="000E68D8" w:rsidP="00BF28F3">
            <w:pPr>
              <w:pStyle w:val="mpBodyText"/>
              <w:spacing w:before="40" w:after="40"/>
              <w:rPr>
                <w:sz w:val="20"/>
              </w:rPr>
            </w:pPr>
            <w:r w:rsidRPr="00D279A9">
              <w:rPr>
                <w:sz w:val="20"/>
              </w:rPr>
              <w:t>Footnotes</w:t>
            </w:r>
          </w:p>
        </w:tc>
        <w:tc>
          <w:tcPr>
            <w:tcW w:w="5812" w:type="dxa"/>
          </w:tcPr>
          <w:p w14:paraId="0A1A186D" w14:textId="77777777" w:rsidR="000E68D8" w:rsidRPr="00D279A9" w:rsidRDefault="000E68D8" w:rsidP="00BF28F3">
            <w:pPr>
              <w:pStyle w:val="mpBodyText"/>
              <w:spacing w:before="40" w:after="40"/>
              <w:rPr>
                <w:sz w:val="20"/>
              </w:rPr>
            </w:pPr>
            <w:r w:rsidRPr="00D279A9">
              <w:rPr>
                <w:sz w:val="20"/>
              </w:rPr>
              <w:t xml:space="preserve">Microsoft Word automatically assigns </w:t>
            </w:r>
            <w:r w:rsidR="002776DF" w:rsidRPr="00D279A9">
              <w:rPr>
                <w:sz w:val="20"/>
              </w:rPr>
              <w:t>styles to footnotes. Leave them as assigned by Word.</w:t>
            </w:r>
          </w:p>
        </w:tc>
      </w:tr>
      <w:tr w:rsidR="00675E69" w14:paraId="03804E73" w14:textId="77777777">
        <w:tc>
          <w:tcPr>
            <w:tcW w:w="2660" w:type="dxa"/>
          </w:tcPr>
          <w:p w14:paraId="5E746415" w14:textId="018ED028" w:rsidR="00675E69" w:rsidRPr="00D279A9" w:rsidRDefault="008B092F" w:rsidP="00BF28F3">
            <w:pPr>
              <w:pStyle w:val="mpBodyText"/>
              <w:spacing w:before="40" w:after="40"/>
              <w:rPr>
                <w:sz w:val="20"/>
              </w:rPr>
            </w:pPr>
            <w:r w:rsidRPr="00D279A9">
              <w:rPr>
                <w:sz w:val="20"/>
              </w:rPr>
              <w:t>_</w:t>
            </w:r>
            <w:r w:rsidR="00675E69" w:rsidRPr="00D279A9">
              <w:rPr>
                <w:sz w:val="20"/>
              </w:rPr>
              <w:t>Abstract</w:t>
            </w:r>
          </w:p>
        </w:tc>
        <w:tc>
          <w:tcPr>
            <w:tcW w:w="5812" w:type="dxa"/>
          </w:tcPr>
          <w:p w14:paraId="323056D7" w14:textId="77777777" w:rsidR="00675E69" w:rsidRPr="00D279A9" w:rsidRDefault="00675E69" w:rsidP="00BF28F3">
            <w:pPr>
              <w:pStyle w:val="mpBodyText"/>
              <w:spacing w:before="40" w:after="40"/>
              <w:rPr>
                <w:sz w:val="20"/>
              </w:rPr>
            </w:pPr>
            <w:r w:rsidRPr="00D279A9">
              <w:rPr>
                <w:sz w:val="20"/>
              </w:rPr>
              <w:t>To be used for your abstract</w:t>
            </w:r>
          </w:p>
        </w:tc>
      </w:tr>
      <w:tr w:rsidR="00675E69" w14:paraId="20A39759" w14:textId="77777777">
        <w:tc>
          <w:tcPr>
            <w:tcW w:w="2660" w:type="dxa"/>
          </w:tcPr>
          <w:p w14:paraId="6C4E4B2C" w14:textId="0FD579D3" w:rsidR="00675E69" w:rsidRPr="00D279A9" w:rsidRDefault="008B092F" w:rsidP="00BF28F3">
            <w:pPr>
              <w:pStyle w:val="mpBodyText"/>
              <w:spacing w:before="40" w:after="40"/>
              <w:rPr>
                <w:sz w:val="20"/>
              </w:rPr>
            </w:pPr>
            <w:r w:rsidRPr="00D279A9">
              <w:rPr>
                <w:sz w:val="20"/>
              </w:rPr>
              <w:t>_</w:t>
            </w:r>
            <w:r w:rsidR="00675E69" w:rsidRPr="00D279A9">
              <w:rPr>
                <w:sz w:val="20"/>
              </w:rPr>
              <w:t>Author</w:t>
            </w:r>
          </w:p>
        </w:tc>
        <w:tc>
          <w:tcPr>
            <w:tcW w:w="5812" w:type="dxa"/>
          </w:tcPr>
          <w:p w14:paraId="12A6B612" w14:textId="77777777" w:rsidR="00675E69" w:rsidRPr="00D279A9" w:rsidRDefault="00675E69" w:rsidP="00BF28F3">
            <w:pPr>
              <w:pStyle w:val="mpBodyText"/>
              <w:spacing w:before="40" w:after="40"/>
              <w:rPr>
                <w:sz w:val="20"/>
              </w:rPr>
            </w:pPr>
            <w:r w:rsidRPr="00D279A9">
              <w:rPr>
                <w:sz w:val="20"/>
              </w:rPr>
              <w:t>To be used for the authors name on the paper</w:t>
            </w:r>
          </w:p>
        </w:tc>
      </w:tr>
      <w:tr w:rsidR="00675E69" w14:paraId="0AB6C3FF" w14:textId="77777777">
        <w:tc>
          <w:tcPr>
            <w:tcW w:w="2660" w:type="dxa"/>
          </w:tcPr>
          <w:p w14:paraId="3EF1FDC2" w14:textId="60FA6F9F" w:rsidR="00675E69" w:rsidRPr="00D279A9" w:rsidRDefault="008B092F" w:rsidP="00BF28F3">
            <w:pPr>
              <w:pStyle w:val="mpBodyText"/>
              <w:spacing w:before="40" w:after="40"/>
              <w:rPr>
                <w:sz w:val="20"/>
              </w:rPr>
            </w:pPr>
            <w:r w:rsidRPr="00D279A9">
              <w:rPr>
                <w:iCs/>
                <w:sz w:val="20"/>
              </w:rPr>
              <w:t>_</w:t>
            </w:r>
            <w:r w:rsidR="00675E69" w:rsidRPr="00D279A9">
              <w:rPr>
                <w:iCs/>
                <w:sz w:val="20"/>
              </w:rPr>
              <w:t>Acknowledgement</w:t>
            </w:r>
          </w:p>
        </w:tc>
        <w:tc>
          <w:tcPr>
            <w:tcW w:w="5812" w:type="dxa"/>
          </w:tcPr>
          <w:p w14:paraId="64A0DFCE" w14:textId="77777777" w:rsidR="00675E69" w:rsidRPr="00D279A9" w:rsidRDefault="00675E69" w:rsidP="00BF28F3">
            <w:pPr>
              <w:pStyle w:val="mpBodyText"/>
              <w:spacing w:before="40" w:after="40"/>
              <w:rPr>
                <w:sz w:val="20"/>
              </w:rPr>
            </w:pPr>
            <w:r w:rsidRPr="00D279A9">
              <w:rPr>
                <w:sz w:val="20"/>
              </w:rPr>
              <w:t>To be used for acknowledgements included at the beginning of a book or at the end of a chapter</w:t>
            </w:r>
          </w:p>
        </w:tc>
      </w:tr>
      <w:tr w:rsidR="00675E69" w14:paraId="080BD47D" w14:textId="77777777">
        <w:tc>
          <w:tcPr>
            <w:tcW w:w="2660" w:type="dxa"/>
          </w:tcPr>
          <w:p w14:paraId="2089BF2B" w14:textId="43E997E9" w:rsidR="00675E69" w:rsidRPr="00D279A9" w:rsidRDefault="008B092F" w:rsidP="00BF28F3">
            <w:pPr>
              <w:pStyle w:val="mpBodyText"/>
              <w:spacing w:before="40" w:after="40"/>
              <w:rPr>
                <w:sz w:val="20"/>
              </w:rPr>
            </w:pPr>
            <w:r w:rsidRPr="00D279A9">
              <w:rPr>
                <w:sz w:val="20"/>
              </w:rPr>
              <w:t>_</w:t>
            </w:r>
            <w:proofErr w:type="spellStart"/>
            <w:r w:rsidR="00675E69" w:rsidRPr="00D279A9">
              <w:rPr>
                <w:sz w:val="20"/>
              </w:rPr>
              <w:t>Blockquote</w:t>
            </w:r>
            <w:proofErr w:type="spellEnd"/>
          </w:p>
        </w:tc>
        <w:tc>
          <w:tcPr>
            <w:tcW w:w="5812" w:type="dxa"/>
          </w:tcPr>
          <w:p w14:paraId="5F778A91" w14:textId="77777777" w:rsidR="00675E69" w:rsidRPr="00D279A9" w:rsidRDefault="00675E69" w:rsidP="00BF28F3">
            <w:pPr>
              <w:pStyle w:val="mpBodyText"/>
              <w:spacing w:before="40" w:after="40"/>
              <w:rPr>
                <w:sz w:val="20"/>
              </w:rPr>
            </w:pPr>
            <w:r w:rsidRPr="00D279A9">
              <w:rPr>
                <w:sz w:val="20"/>
              </w:rPr>
              <w:t>To be used for quotes longer than two lines</w:t>
            </w:r>
          </w:p>
        </w:tc>
      </w:tr>
      <w:tr w:rsidR="00675E69" w14:paraId="6B083D48" w14:textId="77777777">
        <w:tc>
          <w:tcPr>
            <w:tcW w:w="2660" w:type="dxa"/>
          </w:tcPr>
          <w:p w14:paraId="48E383E5" w14:textId="0029DB1C" w:rsidR="00675E69" w:rsidRPr="00D279A9" w:rsidRDefault="008B092F" w:rsidP="00BF28F3">
            <w:pPr>
              <w:pStyle w:val="mpBodyText"/>
              <w:spacing w:before="40" w:after="40"/>
              <w:rPr>
                <w:sz w:val="20"/>
              </w:rPr>
            </w:pPr>
            <w:r w:rsidRPr="00D279A9">
              <w:rPr>
                <w:sz w:val="20"/>
              </w:rPr>
              <w:t>_</w:t>
            </w:r>
            <w:r w:rsidR="00675E69" w:rsidRPr="00D279A9">
              <w:rPr>
                <w:sz w:val="20"/>
              </w:rPr>
              <w:t xml:space="preserve">Body Text </w:t>
            </w:r>
          </w:p>
        </w:tc>
        <w:tc>
          <w:tcPr>
            <w:tcW w:w="5812" w:type="dxa"/>
          </w:tcPr>
          <w:p w14:paraId="5B47C2C7" w14:textId="77777777" w:rsidR="00675E69" w:rsidRPr="00D279A9" w:rsidRDefault="00675E69" w:rsidP="00BF28F3">
            <w:pPr>
              <w:pStyle w:val="mpBodyText"/>
              <w:spacing w:before="40" w:after="40"/>
              <w:rPr>
                <w:sz w:val="20"/>
              </w:rPr>
            </w:pPr>
            <w:r w:rsidRPr="00D279A9">
              <w:rPr>
                <w:sz w:val="20"/>
              </w:rPr>
              <w:t>Standard paragraph style for running text</w:t>
            </w:r>
          </w:p>
        </w:tc>
      </w:tr>
      <w:tr w:rsidR="00675E69" w14:paraId="4C4638CA" w14:textId="77777777">
        <w:tc>
          <w:tcPr>
            <w:tcW w:w="2660" w:type="dxa"/>
          </w:tcPr>
          <w:p w14:paraId="3623F010" w14:textId="5CEA2BF6" w:rsidR="00675E69" w:rsidRPr="00D279A9" w:rsidRDefault="008B092F" w:rsidP="00BF28F3">
            <w:pPr>
              <w:pStyle w:val="mpBodyText"/>
              <w:spacing w:before="40" w:after="40"/>
              <w:rPr>
                <w:sz w:val="20"/>
              </w:rPr>
            </w:pPr>
            <w:r w:rsidRPr="00D279A9">
              <w:rPr>
                <w:sz w:val="20"/>
              </w:rPr>
              <w:t>_</w:t>
            </w:r>
            <w:r w:rsidR="00675E69" w:rsidRPr="00D279A9">
              <w:rPr>
                <w:sz w:val="20"/>
              </w:rPr>
              <w:t>Caption</w:t>
            </w:r>
          </w:p>
        </w:tc>
        <w:tc>
          <w:tcPr>
            <w:tcW w:w="5812" w:type="dxa"/>
          </w:tcPr>
          <w:p w14:paraId="1BBD67DD" w14:textId="77777777" w:rsidR="00675E69" w:rsidRPr="00D279A9" w:rsidRDefault="00675E69" w:rsidP="00BF28F3">
            <w:pPr>
              <w:pStyle w:val="mpBodyText"/>
              <w:spacing w:before="40" w:after="40"/>
              <w:rPr>
                <w:sz w:val="20"/>
              </w:rPr>
            </w:pPr>
            <w:r w:rsidRPr="00D279A9">
              <w:rPr>
                <w:sz w:val="20"/>
              </w:rPr>
              <w:t>To be used for image or table captions</w:t>
            </w:r>
          </w:p>
        </w:tc>
      </w:tr>
      <w:tr w:rsidR="00E16F8A" w14:paraId="3CF128AA" w14:textId="77777777">
        <w:tc>
          <w:tcPr>
            <w:tcW w:w="2660" w:type="dxa"/>
          </w:tcPr>
          <w:p w14:paraId="3CFD7D5E" w14:textId="4B80D78B" w:rsidR="00E16F8A" w:rsidRPr="00D279A9" w:rsidRDefault="008B092F" w:rsidP="00BF28F3">
            <w:pPr>
              <w:pStyle w:val="mpBodyText"/>
              <w:spacing w:before="40" w:after="40"/>
              <w:rPr>
                <w:sz w:val="20"/>
              </w:rPr>
            </w:pPr>
            <w:r w:rsidRPr="00D279A9">
              <w:rPr>
                <w:sz w:val="20"/>
              </w:rPr>
              <w:t>_</w:t>
            </w:r>
            <w:r w:rsidR="00E16F8A" w:rsidRPr="00D279A9">
              <w:rPr>
                <w:sz w:val="20"/>
              </w:rPr>
              <w:t>Section</w:t>
            </w:r>
          </w:p>
        </w:tc>
        <w:tc>
          <w:tcPr>
            <w:tcW w:w="5812" w:type="dxa"/>
          </w:tcPr>
          <w:p w14:paraId="63BF4CC6" w14:textId="77777777" w:rsidR="00E16F8A" w:rsidRPr="00D279A9" w:rsidRDefault="00E16F8A" w:rsidP="00BF28F3">
            <w:pPr>
              <w:pStyle w:val="mpBodyText"/>
              <w:spacing w:before="40" w:after="40"/>
              <w:rPr>
                <w:sz w:val="20"/>
              </w:rPr>
            </w:pPr>
            <w:r w:rsidRPr="00D279A9">
              <w:rPr>
                <w:sz w:val="20"/>
              </w:rPr>
              <w:t>To be used for section headlines between chapters</w:t>
            </w:r>
          </w:p>
        </w:tc>
      </w:tr>
      <w:tr w:rsidR="00675E69" w14:paraId="2A109F1B" w14:textId="77777777">
        <w:tc>
          <w:tcPr>
            <w:tcW w:w="2660" w:type="dxa"/>
          </w:tcPr>
          <w:p w14:paraId="0AB1C858" w14:textId="43D49385" w:rsidR="00675E69" w:rsidRPr="00D279A9" w:rsidRDefault="008B092F" w:rsidP="00BF28F3">
            <w:pPr>
              <w:pStyle w:val="mpBodyText"/>
              <w:spacing w:before="40" w:after="40"/>
              <w:rPr>
                <w:sz w:val="20"/>
              </w:rPr>
            </w:pPr>
            <w:r w:rsidRPr="00D279A9">
              <w:rPr>
                <w:sz w:val="20"/>
              </w:rPr>
              <w:t>_</w:t>
            </w:r>
            <w:r w:rsidR="00675E69" w:rsidRPr="00D279A9">
              <w:rPr>
                <w:sz w:val="20"/>
              </w:rPr>
              <w:t>Headline 1</w:t>
            </w:r>
          </w:p>
        </w:tc>
        <w:tc>
          <w:tcPr>
            <w:tcW w:w="5812" w:type="dxa"/>
          </w:tcPr>
          <w:p w14:paraId="615F8F7D" w14:textId="77777777" w:rsidR="00675E69" w:rsidRPr="00D279A9" w:rsidRDefault="00675E69" w:rsidP="00BF28F3">
            <w:pPr>
              <w:pStyle w:val="mpBodyText"/>
              <w:spacing w:before="40" w:after="40"/>
              <w:rPr>
                <w:sz w:val="20"/>
              </w:rPr>
            </w:pPr>
            <w:r w:rsidRPr="00D279A9">
              <w:rPr>
                <w:sz w:val="20"/>
              </w:rPr>
              <w:t>To be used for the title of your paper</w:t>
            </w:r>
          </w:p>
        </w:tc>
      </w:tr>
      <w:tr w:rsidR="00675E69" w14:paraId="4D9D72B2" w14:textId="77777777">
        <w:tc>
          <w:tcPr>
            <w:tcW w:w="2660" w:type="dxa"/>
          </w:tcPr>
          <w:p w14:paraId="5AB4897A" w14:textId="34955222" w:rsidR="00675E69" w:rsidRPr="00D279A9" w:rsidRDefault="008B092F" w:rsidP="00BF28F3">
            <w:pPr>
              <w:pStyle w:val="mpBodyText"/>
              <w:spacing w:before="40" w:after="40"/>
              <w:rPr>
                <w:sz w:val="20"/>
              </w:rPr>
            </w:pPr>
            <w:r w:rsidRPr="00D279A9">
              <w:rPr>
                <w:sz w:val="20"/>
              </w:rPr>
              <w:t>_</w:t>
            </w:r>
            <w:r w:rsidR="00675E69" w:rsidRPr="00D279A9">
              <w:rPr>
                <w:sz w:val="20"/>
              </w:rPr>
              <w:t>Headline 2</w:t>
            </w:r>
          </w:p>
        </w:tc>
        <w:tc>
          <w:tcPr>
            <w:tcW w:w="5812" w:type="dxa"/>
          </w:tcPr>
          <w:p w14:paraId="5B0AEFC6" w14:textId="77777777" w:rsidR="00675E69" w:rsidRPr="00D279A9" w:rsidRDefault="00675E69" w:rsidP="00BF28F3">
            <w:pPr>
              <w:pStyle w:val="mpBodyText"/>
              <w:spacing w:before="40" w:after="40"/>
              <w:rPr>
                <w:sz w:val="20"/>
              </w:rPr>
            </w:pPr>
            <w:r w:rsidRPr="00D279A9">
              <w:rPr>
                <w:sz w:val="20"/>
              </w:rPr>
              <w:t>To be used for subchapters level 1</w:t>
            </w:r>
          </w:p>
        </w:tc>
      </w:tr>
      <w:tr w:rsidR="00675E69" w14:paraId="231D459B" w14:textId="77777777">
        <w:tc>
          <w:tcPr>
            <w:tcW w:w="2660" w:type="dxa"/>
          </w:tcPr>
          <w:p w14:paraId="2C45E27E" w14:textId="4E32C225" w:rsidR="00675E69" w:rsidRPr="00D279A9" w:rsidRDefault="008B092F" w:rsidP="00BF28F3">
            <w:pPr>
              <w:pStyle w:val="mpBodyText"/>
              <w:spacing w:before="40" w:after="40"/>
              <w:rPr>
                <w:sz w:val="20"/>
              </w:rPr>
            </w:pPr>
            <w:r w:rsidRPr="00D279A9">
              <w:rPr>
                <w:sz w:val="20"/>
              </w:rPr>
              <w:t>_</w:t>
            </w:r>
            <w:r w:rsidR="00675E69" w:rsidRPr="00D279A9">
              <w:rPr>
                <w:sz w:val="20"/>
              </w:rPr>
              <w:t>Headline 3</w:t>
            </w:r>
          </w:p>
        </w:tc>
        <w:tc>
          <w:tcPr>
            <w:tcW w:w="5812" w:type="dxa"/>
          </w:tcPr>
          <w:p w14:paraId="100ECEB9" w14:textId="77777777" w:rsidR="00675E69" w:rsidRPr="00D279A9" w:rsidRDefault="00675E69" w:rsidP="00BF28F3">
            <w:pPr>
              <w:pStyle w:val="mpBodyText"/>
              <w:spacing w:before="40" w:after="40"/>
              <w:rPr>
                <w:sz w:val="20"/>
              </w:rPr>
            </w:pPr>
            <w:r w:rsidRPr="00D279A9">
              <w:rPr>
                <w:sz w:val="20"/>
              </w:rPr>
              <w:t>To be used for subchapters level 2</w:t>
            </w:r>
          </w:p>
        </w:tc>
      </w:tr>
      <w:tr w:rsidR="006D30E7" w14:paraId="0CB578EE" w14:textId="77777777">
        <w:tc>
          <w:tcPr>
            <w:tcW w:w="2660" w:type="dxa"/>
          </w:tcPr>
          <w:p w14:paraId="35042034" w14:textId="4BCF7CB0" w:rsidR="006D30E7" w:rsidRPr="00D279A9" w:rsidRDefault="008B092F" w:rsidP="00BF28F3">
            <w:pPr>
              <w:pStyle w:val="mpBodyText"/>
              <w:spacing w:before="40" w:after="40"/>
              <w:rPr>
                <w:sz w:val="20"/>
              </w:rPr>
            </w:pPr>
            <w:r w:rsidRPr="00D279A9">
              <w:rPr>
                <w:sz w:val="20"/>
              </w:rPr>
              <w:t>_</w:t>
            </w:r>
            <w:r w:rsidR="006D30E7" w:rsidRPr="00D279A9">
              <w:rPr>
                <w:sz w:val="20"/>
              </w:rPr>
              <w:t>Headline 4</w:t>
            </w:r>
          </w:p>
        </w:tc>
        <w:tc>
          <w:tcPr>
            <w:tcW w:w="5812" w:type="dxa"/>
          </w:tcPr>
          <w:p w14:paraId="7A543D02" w14:textId="77777777" w:rsidR="006D30E7" w:rsidRPr="00D279A9" w:rsidRDefault="006D30E7" w:rsidP="00BF28F3">
            <w:pPr>
              <w:pStyle w:val="mpBodyText"/>
              <w:spacing w:before="40" w:after="40"/>
              <w:rPr>
                <w:sz w:val="20"/>
              </w:rPr>
            </w:pPr>
            <w:r w:rsidRPr="00D279A9">
              <w:rPr>
                <w:sz w:val="20"/>
              </w:rPr>
              <w:t>To be used for subchapters level 3</w:t>
            </w:r>
          </w:p>
        </w:tc>
      </w:tr>
      <w:tr w:rsidR="00DE1943" w14:paraId="27376B40" w14:textId="77777777">
        <w:tc>
          <w:tcPr>
            <w:tcW w:w="2660" w:type="dxa"/>
          </w:tcPr>
          <w:p w14:paraId="28ECF809" w14:textId="01328D8A" w:rsidR="00DE1943" w:rsidRPr="00D279A9" w:rsidRDefault="008B092F" w:rsidP="00BF28F3">
            <w:pPr>
              <w:pStyle w:val="mpBodyText"/>
              <w:spacing w:before="40" w:after="40"/>
              <w:rPr>
                <w:sz w:val="20"/>
              </w:rPr>
            </w:pPr>
            <w:r w:rsidRPr="00D279A9">
              <w:rPr>
                <w:sz w:val="20"/>
              </w:rPr>
              <w:t>_</w:t>
            </w:r>
            <w:r w:rsidR="00DE1943" w:rsidRPr="00D279A9">
              <w:rPr>
                <w:sz w:val="20"/>
              </w:rPr>
              <w:t>Interview</w:t>
            </w:r>
          </w:p>
        </w:tc>
        <w:tc>
          <w:tcPr>
            <w:tcW w:w="5812" w:type="dxa"/>
          </w:tcPr>
          <w:p w14:paraId="25F4463D" w14:textId="77777777" w:rsidR="00DE1943" w:rsidRPr="00D279A9" w:rsidRDefault="00DE1943" w:rsidP="00BF28F3">
            <w:pPr>
              <w:pStyle w:val="mpBodyText"/>
              <w:spacing w:before="40" w:after="40"/>
              <w:rPr>
                <w:sz w:val="20"/>
              </w:rPr>
            </w:pPr>
            <w:r w:rsidRPr="00D279A9">
              <w:rPr>
                <w:sz w:val="20"/>
              </w:rPr>
              <w:t xml:space="preserve">To be used for interviews </w:t>
            </w:r>
          </w:p>
        </w:tc>
      </w:tr>
      <w:tr w:rsidR="00675E69" w14:paraId="49A73592" w14:textId="77777777">
        <w:tc>
          <w:tcPr>
            <w:tcW w:w="2660" w:type="dxa"/>
          </w:tcPr>
          <w:p w14:paraId="141A4EF8" w14:textId="62BE89F6" w:rsidR="00675E69" w:rsidRPr="00D279A9" w:rsidRDefault="008B092F" w:rsidP="00BF28F3">
            <w:pPr>
              <w:pStyle w:val="mpBodyText"/>
              <w:spacing w:before="40" w:after="40"/>
              <w:rPr>
                <w:sz w:val="20"/>
              </w:rPr>
            </w:pPr>
            <w:r w:rsidRPr="00D279A9">
              <w:rPr>
                <w:sz w:val="20"/>
              </w:rPr>
              <w:t>_</w:t>
            </w:r>
            <w:r w:rsidR="00675E69" w:rsidRPr="00D279A9">
              <w:rPr>
                <w:sz w:val="20"/>
              </w:rPr>
              <w:t>Keywords</w:t>
            </w:r>
          </w:p>
        </w:tc>
        <w:tc>
          <w:tcPr>
            <w:tcW w:w="5812" w:type="dxa"/>
          </w:tcPr>
          <w:p w14:paraId="505435F7" w14:textId="77777777" w:rsidR="00675E69" w:rsidRPr="00D279A9" w:rsidRDefault="00675E69" w:rsidP="00BF28F3">
            <w:pPr>
              <w:pStyle w:val="mpBodyText"/>
              <w:spacing w:before="40" w:after="40"/>
              <w:rPr>
                <w:sz w:val="20"/>
              </w:rPr>
            </w:pPr>
            <w:r w:rsidRPr="00D279A9">
              <w:rPr>
                <w:sz w:val="20"/>
              </w:rPr>
              <w:t>To be used for the keywords describing your contribution</w:t>
            </w:r>
          </w:p>
        </w:tc>
      </w:tr>
      <w:tr w:rsidR="00675E69" w14:paraId="552D12B3" w14:textId="77777777">
        <w:tc>
          <w:tcPr>
            <w:tcW w:w="2660" w:type="dxa"/>
          </w:tcPr>
          <w:p w14:paraId="2EBF1102" w14:textId="49334632" w:rsidR="00675E69" w:rsidRPr="00D279A9" w:rsidRDefault="008B092F" w:rsidP="00BF28F3">
            <w:pPr>
              <w:pStyle w:val="mpBodyText"/>
              <w:spacing w:before="40" w:after="40"/>
              <w:rPr>
                <w:sz w:val="20"/>
              </w:rPr>
            </w:pPr>
            <w:r w:rsidRPr="00D279A9">
              <w:rPr>
                <w:sz w:val="20"/>
              </w:rPr>
              <w:t>_</w:t>
            </w:r>
            <w:r w:rsidR="00675E69" w:rsidRPr="00D279A9">
              <w:rPr>
                <w:sz w:val="20"/>
              </w:rPr>
              <w:t>List (bullet points)</w:t>
            </w:r>
          </w:p>
        </w:tc>
        <w:tc>
          <w:tcPr>
            <w:tcW w:w="5812" w:type="dxa"/>
          </w:tcPr>
          <w:p w14:paraId="72FC53F0" w14:textId="77777777" w:rsidR="00675E69" w:rsidRPr="00D279A9" w:rsidRDefault="00675E69" w:rsidP="00BF28F3">
            <w:pPr>
              <w:pStyle w:val="mpBodyText"/>
              <w:spacing w:before="40" w:after="40"/>
              <w:rPr>
                <w:sz w:val="20"/>
              </w:rPr>
            </w:pPr>
            <w:r w:rsidRPr="00D279A9">
              <w:rPr>
                <w:sz w:val="20"/>
              </w:rPr>
              <w:t>To be used for numbered lists</w:t>
            </w:r>
          </w:p>
        </w:tc>
      </w:tr>
      <w:tr w:rsidR="00675E69" w14:paraId="67FE7DCF" w14:textId="77777777">
        <w:tc>
          <w:tcPr>
            <w:tcW w:w="2660" w:type="dxa"/>
          </w:tcPr>
          <w:p w14:paraId="3D334840" w14:textId="075C446A" w:rsidR="00675E69" w:rsidRPr="00D279A9" w:rsidRDefault="008B092F" w:rsidP="00BF28F3">
            <w:pPr>
              <w:pStyle w:val="mpBodyText"/>
              <w:spacing w:before="40" w:after="40"/>
              <w:rPr>
                <w:sz w:val="20"/>
              </w:rPr>
            </w:pPr>
            <w:r w:rsidRPr="00D279A9">
              <w:rPr>
                <w:sz w:val="20"/>
              </w:rPr>
              <w:t>_</w:t>
            </w:r>
            <w:r w:rsidR="00675E69" w:rsidRPr="00D279A9">
              <w:rPr>
                <w:sz w:val="20"/>
              </w:rPr>
              <w:t>List (numbered)</w:t>
            </w:r>
          </w:p>
        </w:tc>
        <w:tc>
          <w:tcPr>
            <w:tcW w:w="5812" w:type="dxa"/>
          </w:tcPr>
          <w:p w14:paraId="73679650" w14:textId="77777777" w:rsidR="00675E69" w:rsidRPr="00D279A9" w:rsidRDefault="00675E69" w:rsidP="00BF28F3">
            <w:pPr>
              <w:pStyle w:val="mpBodyText"/>
              <w:spacing w:before="40" w:after="40"/>
              <w:rPr>
                <w:sz w:val="20"/>
              </w:rPr>
            </w:pPr>
            <w:r w:rsidRPr="00D279A9">
              <w:rPr>
                <w:sz w:val="20"/>
              </w:rPr>
              <w:t>To be used for unnumbered lists</w:t>
            </w:r>
          </w:p>
        </w:tc>
      </w:tr>
      <w:tr w:rsidR="00675E69" w14:paraId="55E7D4B6" w14:textId="77777777">
        <w:tc>
          <w:tcPr>
            <w:tcW w:w="2660" w:type="dxa"/>
          </w:tcPr>
          <w:p w14:paraId="292D6D0E" w14:textId="54AE5657" w:rsidR="00675E69" w:rsidRPr="00D279A9" w:rsidRDefault="008B092F" w:rsidP="00BF28F3">
            <w:pPr>
              <w:pStyle w:val="mpBodyText"/>
              <w:spacing w:before="40" w:after="40"/>
              <w:rPr>
                <w:sz w:val="20"/>
              </w:rPr>
            </w:pPr>
            <w:r w:rsidRPr="00D279A9">
              <w:rPr>
                <w:sz w:val="20"/>
              </w:rPr>
              <w:t>_</w:t>
            </w:r>
            <w:r w:rsidR="00675E69" w:rsidRPr="00D279A9">
              <w:rPr>
                <w:sz w:val="20"/>
              </w:rPr>
              <w:t>Motto</w:t>
            </w:r>
          </w:p>
        </w:tc>
        <w:tc>
          <w:tcPr>
            <w:tcW w:w="5812" w:type="dxa"/>
          </w:tcPr>
          <w:p w14:paraId="4EBD796B" w14:textId="77777777" w:rsidR="00675E69" w:rsidRPr="00D279A9" w:rsidRDefault="00675E69" w:rsidP="00BF28F3">
            <w:pPr>
              <w:pStyle w:val="mpBodyText"/>
              <w:spacing w:before="40" w:after="40"/>
              <w:rPr>
                <w:sz w:val="20"/>
              </w:rPr>
            </w:pPr>
            <w:r w:rsidRPr="00D279A9">
              <w:rPr>
                <w:sz w:val="20"/>
              </w:rPr>
              <w:t>To be used for a motto at the beginning of your chapter</w:t>
            </w:r>
          </w:p>
        </w:tc>
      </w:tr>
      <w:tr w:rsidR="00675E69" w14:paraId="73501A0B" w14:textId="77777777">
        <w:tc>
          <w:tcPr>
            <w:tcW w:w="2660" w:type="dxa"/>
          </w:tcPr>
          <w:p w14:paraId="39D837F6" w14:textId="263DF39B" w:rsidR="00675E69" w:rsidRPr="00D279A9" w:rsidRDefault="008B092F" w:rsidP="00BF28F3">
            <w:pPr>
              <w:pStyle w:val="mpBodyText"/>
              <w:spacing w:before="40" w:after="40"/>
              <w:rPr>
                <w:sz w:val="20"/>
              </w:rPr>
            </w:pPr>
            <w:r w:rsidRPr="00D279A9">
              <w:rPr>
                <w:sz w:val="20"/>
              </w:rPr>
              <w:t>_</w:t>
            </w:r>
            <w:r w:rsidR="00675E69" w:rsidRPr="00D279A9">
              <w:rPr>
                <w:sz w:val="20"/>
              </w:rPr>
              <w:t>Reference List</w:t>
            </w:r>
          </w:p>
        </w:tc>
        <w:tc>
          <w:tcPr>
            <w:tcW w:w="5812" w:type="dxa"/>
          </w:tcPr>
          <w:p w14:paraId="36E7BD26" w14:textId="77777777" w:rsidR="00675E69" w:rsidRPr="00D279A9" w:rsidRDefault="00675E69" w:rsidP="00BF28F3">
            <w:pPr>
              <w:pStyle w:val="mpBodyText"/>
              <w:spacing w:before="40" w:after="40"/>
              <w:rPr>
                <w:sz w:val="20"/>
              </w:rPr>
            </w:pPr>
            <w:r w:rsidRPr="00D279A9">
              <w:rPr>
                <w:sz w:val="20"/>
              </w:rPr>
              <w:t>To be used for the bibliography</w:t>
            </w:r>
          </w:p>
        </w:tc>
      </w:tr>
    </w:tbl>
    <w:p w14:paraId="6303FD86" w14:textId="5B10E270" w:rsidR="00430A61" w:rsidRDefault="00430A61" w:rsidP="00430A61">
      <w:pPr>
        <w:pStyle w:val="mpHeadline2"/>
      </w:pPr>
      <w:r>
        <w:t>Overview of Character Styles</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60"/>
        <w:gridCol w:w="5812"/>
      </w:tblGrid>
      <w:tr w:rsidR="00BA729A" w14:paraId="26596E4E" w14:textId="77777777">
        <w:tc>
          <w:tcPr>
            <w:tcW w:w="2660" w:type="dxa"/>
          </w:tcPr>
          <w:p w14:paraId="2B21DC51" w14:textId="77777777" w:rsidR="00BA729A" w:rsidRPr="00976A60" w:rsidRDefault="00BA729A" w:rsidP="009F3111">
            <w:pPr>
              <w:pStyle w:val="mpBodyText"/>
              <w:spacing w:before="40" w:after="40"/>
              <w:rPr>
                <w:b/>
              </w:rPr>
            </w:pPr>
            <w:r w:rsidRPr="00976A60">
              <w:rPr>
                <w:b/>
              </w:rPr>
              <w:t xml:space="preserve">Style </w:t>
            </w:r>
          </w:p>
        </w:tc>
        <w:tc>
          <w:tcPr>
            <w:tcW w:w="5812" w:type="dxa"/>
          </w:tcPr>
          <w:p w14:paraId="4D0DD2B6" w14:textId="77777777" w:rsidR="00BA729A" w:rsidRPr="00976A60" w:rsidRDefault="00BA729A" w:rsidP="009F3111">
            <w:pPr>
              <w:pStyle w:val="mpBodyText"/>
              <w:spacing w:before="40" w:after="40"/>
              <w:rPr>
                <w:b/>
              </w:rPr>
            </w:pPr>
            <w:r w:rsidRPr="00976A60">
              <w:rPr>
                <w:b/>
              </w:rPr>
              <w:t>Description</w:t>
            </w:r>
          </w:p>
        </w:tc>
      </w:tr>
      <w:tr w:rsidR="00BA729A" w14:paraId="00ECE126" w14:textId="77777777">
        <w:tc>
          <w:tcPr>
            <w:tcW w:w="2660" w:type="dxa"/>
          </w:tcPr>
          <w:p w14:paraId="4FE9662D" w14:textId="617E5A7E" w:rsidR="00BA729A" w:rsidRPr="00D279A9" w:rsidRDefault="008B092F" w:rsidP="009F3111">
            <w:pPr>
              <w:pStyle w:val="mpBodyText"/>
              <w:spacing w:before="40" w:after="40"/>
              <w:rPr>
                <w:sz w:val="20"/>
              </w:rPr>
            </w:pPr>
            <w:r w:rsidRPr="00D279A9">
              <w:rPr>
                <w:sz w:val="20"/>
              </w:rPr>
              <w:t>_</w:t>
            </w:r>
            <w:proofErr w:type="gramStart"/>
            <w:r w:rsidR="00BA729A" w:rsidRPr="00D279A9">
              <w:rPr>
                <w:sz w:val="20"/>
              </w:rPr>
              <w:t>italics</w:t>
            </w:r>
            <w:proofErr w:type="gramEnd"/>
          </w:p>
        </w:tc>
        <w:tc>
          <w:tcPr>
            <w:tcW w:w="5812" w:type="dxa"/>
          </w:tcPr>
          <w:p w14:paraId="48019CE5" w14:textId="77777777" w:rsidR="00BA729A" w:rsidRPr="00D279A9" w:rsidRDefault="00BA729A" w:rsidP="009F3111">
            <w:pPr>
              <w:pStyle w:val="mpBodyText"/>
              <w:spacing w:before="40" w:after="40"/>
              <w:rPr>
                <w:sz w:val="20"/>
              </w:rPr>
            </w:pPr>
            <w:r w:rsidRPr="00D279A9">
              <w:rPr>
                <w:sz w:val="20"/>
              </w:rPr>
              <w:t>To be used for highlighting text of any paragraph style in italics</w:t>
            </w:r>
          </w:p>
        </w:tc>
      </w:tr>
      <w:tr w:rsidR="00385760" w14:paraId="3BA205A2" w14:textId="77777777">
        <w:tc>
          <w:tcPr>
            <w:tcW w:w="2660" w:type="dxa"/>
          </w:tcPr>
          <w:p w14:paraId="1A862E1F" w14:textId="29CE46C6" w:rsidR="00385760" w:rsidRPr="00D279A9" w:rsidRDefault="008B092F" w:rsidP="009F3111">
            <w:pPr>
              <w:pStyle w:val="mpBodyText"/>
              <w:spacing w:before="40" w:after="40"/>
              <w:rPr>
                <w:sz w:val="20"/>
              </w:rPr>
            </w:pPr>
            <w:r w:rsidRPr="00D279A9">
              <w:rPr>
                <w:sz w:val="20"/>
              </w:rPr>
              <w:t>_</w:t>
            </w:r>
            <w:proofErr w:type="gramStart"/>
            <w:r w:rsidR="00385760" w:rsidRPr="00D279A9">
              <w:rPr>
                <w:sz w:val="20"/>
              </w:rPr>
              <w:t>in</w:t>
            </w:r>
            <w:proofErr w:type="gramEnd"/>
            <w:r w:rsidR="00385760" w:rsidRPr="00D279A9">
              <w:rPr>
                <w:sz w:val="20"/>
              </w:rPr>
              <w:t>-text-reference</w:t>
            </w:r>
          </w:p>
        </w:tc>
        <w:tc>
          <w:tcPr>
            <w:tcW w:w="5812" w:type="dxa"/>
          </w:tcPr>
          <w:p w14:paraId="28A42166" w14:textId="77777777" w:rsidR="00385760" w:rsidRPr="00D279A9" w:rsidRDefault="00385760" w:rsidP="00C0728A">
            <w:pPr>
              <w:pStyle w:val="mpBodyText"/>
              <w:spacing w:before="40" w:after="40"/>
              <w:rPr>
                <w:sz w:val="20"/>
              </w:rPr>
            </w:pPr>
            <w:r w:rsidRPr="00D279A9">
              <w:rPr>
                <w:sz w:val="20"/>
              </w:rPr>
              <w:t>To be used for in text referen</w:t>
            </w:r>
            <w:r w:rsidR="00C0728A" w:rsidRPr="00D279A9">
              <w:rPr>
                <w:sz w:val="20"/>
              </w:rPr>
              <w:t>ces in case you want to highlight them typographically (Small Capitals)</w:t>
            </w:r>
          </w:p>
        </w:tc>
      </w:tr>
    </w:tbl>
    <w:p w14:paraId="51BEE331" w14:textId="77777777" w:rsidR="00E34C41" w:rsidRPr="00CC7E23" w:rsidRDefault="00E34C41" w:rsidP="004130B6">
      <w:pPr>
        <w:pStyle w:val="mpBodyText"/>
      </w:pPr>
    </w:p>
    <w:sectPr w:rsidR="00E34C41" w:rsidRPr="00CC7E23" w:rsidSect="00D279A9">
      <w:footnotePr>
        <w:numRestart w:val="eachSect"/>
      </w:footnotePr>
      <w:type w:val="continuous"/>
      <w:pgSz w:w="11901" w:h="16840"/>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92BBCD" w14:textId="77777777" w:rsidR="000F73AD" w:rsidRDefault="000F73AD" w:rsidP="00CC7E23">
      <w:r>
        <w:separator/>
      </w:r>
    </w:p>
  </w:endnote>
  <w:endnote w:type="continuationSeparator" w:id="0">
    <w:p w14:paraId="47A04E73" w14:textId="77777777" w:rsidR="000F73AD" w:rsidRDefault="000F73AD" w:rsidP="00CC7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AADE8" w14:textId="77777777" w:rsidR="000F73AD" w:rsidRDefault="000F73AD" w:rsidP="00430A61">
    <w:pPr>
      <w:pStyle w:val="Fuzeile"/>
      <w:framePr w:wrap="around" w:vAnchor="text" w:hAnchor="margin" w:xAlign="right" w:y="1"/>
      <w:rPr>
        <w:rStyle w:val="Seitenzahl"/>
        <w:rFonts w:cstheme="minorBidi"/>
      </w:rPr>
    </w:pPr>
    <w:r>
      <w:rPr>
        <w:rStyle w:val="Seitenzahl"/>
      </w:rPr>
      <w:fldChar w:fldCharType="begin"/>
    </w:r>
    <w:r>
      <w:rPr>
        <w:rStyle w:val="Seitenzahl"/>
      </w:rPr>
      <w:instrText xml:space="preserve">PAGE  </w:instrText>
    </w:r>
    <w:r>
      <w:rPr>
        <w:rStyle w:val="Seitenzahl"/>
      </w:rPr>
      <w:fldChar w:fldCharType="end"/>
    </w:r>
  </w:p>
  <w:p w14:paraId="52BE6656" w14:textId="77777777" w:rsidR="000F73AD" w:rsidRDefault="000F73AD" w:rsidP="007B153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64FB4" w14:textId="77777777" w:rsidR="000F73AD" w:rsidRPr="00370EFD" w:rsidRDefault="000F73AD" w:rsidP="00370EFD">
    <w:pPr>
      <w:pStyle w:val="mpBodyText"/>
      <w:jc w:val="right"/>
    </w:pPr>
    <w:r>
      <w:fldChar w:fldCharType="begin"/>
    </w:r>
    <w:r>
      <w:instrText xml:space="preserve">PAGE  </w:instrText>
    </w:r>
    <w:r>
      <w:fldChar w:fldCharType="separate"/>
    </w:r>
    <w:r w:rsidR="00C46B97">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192BFC" w14:textId="77777777" w:rsidR="000F73AD" w:rsidRDefault="000F73AD" w:rsidP="00635AE0">
      <w:pPr>
        <w:pStyle w:val="mpBodyText"/>
      </w:pPr>
      <w:r>
        <w:separator/>
      </w:r>
    </w:p>
  </w:footnote>
  <w:footnote w:type="continuationSeparator" w:id="0">
    <w:p w14:paraId="3454B5E9" w14:textId="77777777" w:rsidR="000F73AD" w:rsidRDefault="000F73AD" w:rsidP="00CC7E23">
      <w:r>
        <w:continuationSeparator/>
      </w:r>
    </w:p>
  </w:footnote>
  <w:footnote w:id="1">
    <w:p w14:paraId="176E8435" w14:textId="6945AFFE" w:rsidR="000F73AD" w:rsidRPr="00A84FBC" w:rsidRDefault="000F73AD" w:rsidP="00A84FBC">
      <w:pPr>
        <w:pStyle w:val="Funotentext"/>
        <w:rPr>
          <w:rFonts w:eastAsia="Times New Roman"/>
        </w:rPr>
      </w:pPr>
      <w:r>
        <w:rPr>
          <w:rStyle w:val="Funotenzeichen"/>
        </w:rPr>
        <w:footnoteRef/>
      </w:r>
      <w:r>
        <w:t xml:space="preserve"> </w:t>
      </w:r>
      <w:r>
        <w:tab/>
      </w:r>
      <w:proofErr w:type="gramStart"/>
      <w:r w:rsidRPr="00A84FBC">
        <w:t xml:space="preserve">This style guide was created by the Hybrid Publishing Lab at the Centre of Digital Cultures of </w:t>
      </w:r>
      <w:proofErr w:type="spellStart"/>
      <w:r w:rsidRPr="00A84FBC">
        <w:t>Leuphana</w:t>
      </w:r>
      <w:proofErr w:type="spellEnd"/>
      <w:r w:rsidRPr="00A84FBC">
        <w:t xml:space="preserve"> University </w:t>
      </w:r>
      <w:proofErr w:type="spellStart"/>
      <w:r w:rsidRPr="00A84FBC">
        <w:t>Lüneburg</w:t>
      </w:r>
      <w:proofErr w:type="spellEnd"/>
      <w:proofErr w:type="gramEnd"/>
      <w:r w:rsidRPr="00A84FBC">
        <w:t>. The Hybrid Publishing Lab is part of the EU major project “Innovation Incubator”, funded by the European Regional Development Fund and co-funded by the German federal state of Lower Saxony. This work is licensed under a Creative Commons Attribution-</w:t>
      </w:r>
      <w:proofErr w:type="spellStart"/>
      <w:r w:rsidRPr="00A84FBC">
        <w:t>ShareAlike</w:t>
      </w:r>
      <w:proofErr w:type="spellEnd"/>
      <w:r w:rsidRPr="00A84FBC">
        <w:t xml:space="preserve"> License »CC-BY-SA 4.0 International« (https://creativecommons.org/licenses/by-sa/4.0/).</w:t>
      </w:r>
    </w:p>
  </w:footnote>
  <w:footnote w:id="2">
    <w:p w14:paraId="4208DF8E" w14:textId="34736215" w:rsidR="000F73AD" w:rsidRPr="00962172" w:rsidRDefault="000F73AD" w:rsidP="00675E69">
      <w:pPr>
        <w:pStyle w:val="Funotentext"/>
        <w:rPr>
          <w:lang w:val="de-DE"/>
        </w:rPr>
      </w:pPr>
      <w:r>
        <w:rPr>
          <w:rStyle w:val="Funotenzeichen"/>
        </w:rPr>
        <w:footnoteRef/>
      </w:r>
      <w:r>
        <w:t xml:space="preserve"> </w:t>
      </w:r>
      <w:r>
        <w:tab/>
      </w:r>
      <w:r w:rsidRPr="008A6A7E">
        <w:rPr>
          <w:b/>
          <w:bCs/>
          <w:i/>
        </w:rPr>
        <w:t>Please note</w:t>
      </w:r>
      <w:r w:rsidRPr="008A6A7E">
        <w:rPr>
          <w:i/>
        </w:rPr>
        <w:t xml:space="preserve"> that the authors themselves are responsible for</w:t>
      </w:r>
      <w:r>
        <w:rPr>
          <w:i/>
        </w:rPr>
        <w:t xml:space="preserve"> securing </w:t>
      </w:r>
      <w:r w:rsidRPr="008A6A7E">
        <w:rPr>
          <w:i/>
        </w:rPr>
        <w:t>the copyright of any image used in the text. As author</w:t>
      </w:r>
      <w:r>
        <w:rPr>
          <w:i/>
        </w:rPr>
        <w:t>,</w:t>
      </w:r>
      <w:r w:rsidRPr="008A6A7E">
        <w:rPr>
          <w:i/>
        </w:rPr>
        <w:t xml:space="preserve"> you have to make sure that no rights of third parties are affected when publishing the image. That is especially true for images found on the </w:t>
      </w:r>
      <w:r>
        <w:rPr>
          <w:i/>
        </w:rPr>
        <w:t>I</w:t>
      </w:r>
      <w:r w:rsidRPr="008A6A7E">
        <w:rPr>
          <w:i/>
        </w:rPr>
        <w:t>nternet. If you are not sure about the copyright of an image you have to inform the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E9ECC78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0AE430FE"/>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968874BE"/>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64B9C6"/>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4A8AC8"/>
    <w:lvl w:ilvl="0">
      <w:start w:val="1"/>
      <w:numFmt w:val="bullet"/>
      <w:lvlText w:val=""/>
      <w:lvlJc w:val="left"/>
      <w:pPr>
        <w:tabs>
          <w:tab w:val="num" w:pos="360"/>
        </w:tabs>
        <w:ind w:left="360" w:hanging="360"/>
      </w:pPr>
      <w:rPr>
        <w:rFonts w:ascii="Symbol" w:hAnsi="Symbol" w:hint="default"/>
      </w:rPr>
    </w:lvl>
  </w:abstractNum>
  <w:abstractNum w:abstractNumId="5">
    <w:nsid w:val="1F830E04"/>
    <w:multiLevelType w:val="hybridMultilevel"/>
    <w:tmpl w:val="DE82BACC"/>
    <w:lvl w:ilvl="0" w:tplc="4DF03F2E">
      <w:start w:val="1"/>
      <w:numFmt w:val="decimal"/>
      <w:pStyle w:val="mpListnumbered"/>
      <w:lvlText w:val="%1."/>
      <w:lvlJc w:val="left"/>
      <w:pPr>
        <w:tabs>
          <w:tab w:val="num" w:pos="289"/>
        </w:tabs>
        <w:ind w:left="289" w:hanging="289"/>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0866C23"/>
    <w:multiLevelType w:val="hybridMultilevel"/>
    <w:tmpl w:val="9C2A8E7C"/>
    <w:lvl w:ilvl="0" w:tplc="0F6639B4">
      <w:start w:val="1"/>
      <w:numFmt w:val="bullet"/>
      <w:pStyle w:val="mpListbulletpoints"/>
      <w:lvlText w:val="–"/>
      <w:lvlJc w:val="left"/>
      <w:pPr>
        <w:tabs>
          <w:tab w:val="num" w:pos="198"/>
        </w:tabs>
        <w:ind w:left="198" w:hanging="198"/>
      </w:pPr>
      <w:rPr>
        <w:rFonts w:ascii="Open Sans" w:hAnsi="Open San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E69"/>
    <w:rsid w:val="0001206C"/>
    <w:rsid w:val="00015D29"/>
    <w:rsid w:val="0003455B"/>
    <w:rsid w:val="000568CD"/>
    <w:rsid w:val="000617CE"/>
    <w:rsid w:val="000978D1"/>
    <w:rsid w:val="000B5BB8"/>
    <w:rsid w:val="000E68D8"/>
    <w:rsid w:val="000F73AD"/>
    <w:rsid w:val="00122DCA"/>
    <w:rsid w:val="001232B5"/>
    <w:rsid w:val="00147313"/>
    <w:rsid w:val="00153C29"/>
    <w:rsid w:val="001877AF"/>
    <w:rsid w:val="001A645E"/>
    <w:rsid w:val="001B7367"/>
    <w:rsid w:val="001C7C3E"/>
    <w:rsid w:val="00205385"/>
    <w:rsid w:val="00213155"/>
    <w:rsid w:val="002776DF"/>
    <w:rsid w:val="002B3EA4"/>
    <w:rsid w:val="002B7348"/>
    <w:rsid w:val="002B7CEA"/>
    <w:rsid w:val="002E7376"/>
    <w:rsid w:val="00340D8A"/>
    <w:rsid w:val="003560C8"/>
    <w:rsid w:val="00370EFD"/>
    <w:rsid w:val="00385760"/>
    <w:rsid w:val="003D1719"/>
    <w:rsid w:val="00411859"/>
    <w:rsid w:val="004130B6"/>
    <w:rsid w:val="00430A61"/>
    <w:rsid w:val="004643E9"/>
    <w:rsid w:val="00471B37"/>
    <w:rsid w:val="004A2B26"/>
    <w:rsid w:val="004A35FF"/>
    <w:rsid w:val="004C15FD"/>
    <w:rsid w:val="00570901"/>
    <w:rsid w:val="00581E2A"/>
    <w:rsid w:val="005843B4"/>
    <w:rsid w:val="00596F09"/>
    <w:rsid w:val="005B233B"/>
    <w:rsid w:val="005C6B27"/>
    <w:rsid w:val="005E3C1F"/>
    <w:rsid w:val="0062395F"/>
    <w:rsid w:val="00623AC0"/>
    <w:rsid w:val="006245B2"/>
    <w:rsid w:val="00635AE0"/>
    <w:rsid w:val="00675E69"/>
    <w:rsid w:val="00675F9D"/>
    <w:rsid w:val="00681674"/>
    <w:rsid w:val="00696B03"/>
    <w:rsid w:val="006B4052"/>
    <w:rsid w:val="006C6779"/>
    <w:rsid w:val="006D30E7"/>
    <w:rsid w:val="006D3B93"/>
    <w:rsid w:val="00733F66"/>
    <w:rsid w:val="00785C03"/>
    <w:rsid w:val="007959B7"/>
    <w:rsid w:val="007A4DE9"/>
    <w:rsid w:val="007B1537"/>
    <w:rsid w:val="007E3098"/>
    <w:rsid w:val="00802B1C"/>
    <w:rsid w:val="00815411"/>
    <w:rsid w:val="0082532A"/>
    <w:rsid w:val="00843181"/>
    <w:rsid w:val="008547E8"/>
    <w:rsid w:val="0087405B"/>
    <w:rsid w:val="008921E5"/>
    <w:rsid w:val="008B092F"/>
    <w:rsid w:val="008C02B6"/>
    <w:rsid w:val="008E41DC"/>
    <w:rsid w:val="00905001"/>
    <w:rsid w:val="00976AD0"/>
    <w:rsid w:val="0098578F"/>
    <w:rsid w:val="00997574"/>
    <w:rsid w:val="009A18F6"/>
    <w:rsid w:val="009D773C"/>
    <w:rsid w:val="009F3111"/>
    <w:rsid w:val="00A05567"/>
    <w:rsid w:val="00A16DAB"/>
    <w:rsid w:val="00A20A0B"/>
    <w:rsid w:val="00A6154C"/>
    <w:rsid w:val="00A84FBC"/>
    <w:rsid w:val="00AB26ED"/>
    <w:rsid w:val="00AC0D5F"/>
    <w:rsid w:val="00AD3374"/>
    <w:rsid w:val="00AD6F8B"/>
    <w:rsid w:val="00BA14FC"/>
    <w:rsid w:val="00BA729A"/>
    <w:rsid w:val="00BF28F3"/>
    <w:rsid w:val="00C05F55"/>
    <w:rsid w:val="00C0728A"/>
    <w:rsid w:val="00C37DC3"/>
    <w:rsid w:val="00C46B97"/>
    <w:rsid w:val="00CC3236"/>
    <w:rsid w:val="00CC7E23"/>
    <w:rsid w:val="00D052B6"/>
    <w:rsid w:val="00D279A9"/>
    <w:rsid w:val="00D63209"/>
    <w:rsid w:val="00D77AC3"/>
    <w:rsid w:val="00D855E1"/>
    <w:rsid w:val="00D96B6E"/>
    <w:rsid w:val="00DC7807"/>
    <w:rsid w:val="00DE1943"/>
    <w:rsid w:val="00DE6BE5"/>
    <w:rsid w:val="00E00748"/>
    <w:rsid w:val="00E16F8A"/>
    <w:rsid w:val="00E33D3B"/>
    <w:rsid w:val="00E34C41"/>
    <w:rsid w:val="00E36AEA"/>
    <w:rsid w:val="00E61EA0"/>
    <w:rsid w:val="00E86B3F"/>
    <w:rsid w:val="00E87080"/>
    <w:rsid w:val="00E91FF6"/>
    <w:rsid w:val="00E975AB"/>
    <w:rsid w:val="00EA34A0"/>
    <w:rsid w:val="00EC7FC2"/>
    <w:rsid w:val="00EE50CC"/>
    <w:rsid w:val="00F00B84"/>
    <w:rsid w:val="00F12701"/>
    <w:rsid w:val="00F57785"/>
    <w:rsid w:val="00F90B99"/>
    <w:rsid w:val="00F9210D"/>
    <w:rsid w:val="00FA0C54"/>
    <w:rsid w:val="00FA12E0"/>
    <w:rsid w:val="00FD1E21"/>
    <w:rsid w:val="00FD5EBF"/>
    <w:rsid w:val="00FE093F"/>
    <w:rsid w:val="00FF0012"/>
    <w:rsid w:val="00FF0E4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4F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mpBodyText"/>
    <w:rsid w:val="00675E69"/>
    <w:rPr>
      <w:rFonts w:ascii="Open Sans" w:hAnsi="Open Sans"/>
      <w:color w:val="FF0000"/>
      <w:sz w:val="20"/>
      <w:lang w:val="en-US"/>
    </w:rPr>
  </w:style>
  <w:style w:type="paragraph" w:styleId="berschrift1">
    <w:name w:val="heading 1"/>
    <w:basedOn w:val="Standard"/>
    <w:next w:val="Standard"/>
    <w:link w:val="berschrift1Zeichen"/>
    <w:uiPriority w:val="9"/>
    <w:rsid w:val="00CC7E23"/>
    <w:pPr>
      <w:keepNext/>
      <w:keepLines/>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eichen"/>
    <w:uiPriority w:val="9"/>
    <w:semiHidden/>
    <w:unhideWhenUsed/>
    <w:rsid w:val="00CC7E23"/>
    <w:pPr>
      <w:keepNext/>
      <w:keepLines/>
      <w:spacing w:before="20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pBodyText">
    <w:name w:val="_mp_Body Text"/>
    <w:qFormat/>
    <w:rsid w:val="00EC7FC2"/>
    <w:pPr>
      <w:spacing w:before="160" w:line="276" w:lineRule="auto"/>
    </w:pPr>
    <w:rPr>
      <w:rFonts w:ascii="Open Sans" w:hAnsi="Open Sans" w:cs="Times New Roman"/>
      <w:sz w:val="22"/>
      <w:lang w:val="en-US"/>
    </w:rPr>
  </w:style>
  <w:style w:type="paragraph" w:customStyle="1" w:styleId="mpAbstract">
    <w:name w:val="_mp_Abstract"/>
    <w:basedOn w:val="mpBodyText"/>
    <w:next w:val="Standard"/>
    <w:qFormat/>
    <w:rsid w:val="00EC7FC2"/>
    <w:rPr>
      <w:b/>
      <w:sz w:val="26"/>
    </w:rPr>
  </w:style>
  <w:style w:type="paragraph" w:customStyle="1" w:styleId="mpAuthor">
    <w:name w:val="_mp_Author"/>
    <w:basedOn w:val="mpBodyText"/>
    <w:next w:val="mpBodyText"/>
    <w:qFormat/>
    <w:rsid w:val="009A18F6"/>
    <w:pPr>
      <w:spacing w:after="620" w:line="620" w:lineRule="exact"/>
      <w:jc w:val="right"/>
    </w:pPr>
    <w:rPr>
      <w:sz w:val="26"/>
    </w:rPr>
  </w:style>
  <w:style w:type="paragraph" w:customStyle="1" w:styleId="mpBlockquote">
    <w:name w:val="_mp_Blockquote"/>
    <w:basedOn w:val="mpBodyText"/>
    <w:next w:val="mpBodyText"/>
    <w:qFormat/>
    <w:rsid w:val="00D855E1"/>
    <w:pPr>
      <w:ind w:left="340"/>
    </w:pPr>
  </w:style>
  <w:style w:type="paragraph" w:customStyle="1" w:styleId="mpCaption">
    <w:name w:val="_mp_Caption"/>
    <w:basedOn w:val="mpBodyText"/>
    <w:next w:val="mpBodyText"/>
    <w:qFormat/>
    <w:rsid w:val="006245B2"/>
    <w:pPr>
      <w:spacing w:before="120"/>
    </w:pPr>
    <w:rPr>
      <w:sz w:val="18"/>
    </w:rPr>
  </w:style>
  <w:style w:type="paragraph" w:customStyle="1" w:styleId="mpHeadline1">
    <w:name w:val="_mp_Headline 1"/>
    <w:basedOn w:val="mpBodyText"/>
    <w:next w:val="mpBodyText"/>
    <w:qFormat/>
    <w:rsid w:val="00815411"/>
    <w:pPr>
      <w:spacing w:after="620" w:line="620" w:lineRule="exact"/>
    </w:pPr>
    <w:rPr>
      <w:b/>
      <w:sz w:val="52"/>
    </w:rPr>
  </w:style>
  <w:style w:type="paragraph" w:customStyle="1" w:styleId="mpHeadline1-numeration">
    <w:name w:val="_mp_Headline 1 - numeration"/>
    <w:basedOn w:val="mpHeadline1"/>
    <w:next w:val="mpHeadline1"/>
    <w:qFormat/>
    <w:rsid w:val="009A18F6"/>
    <w:pPr>
      <w:spacing w:after="0"/>
    </w:pPr>
    <w:rPr>
      <w:sz w:val="26"/>
    </w:rPr>
  </w:style>
  <w:style w:type="paragraph" w:customStyle="1" w:styleId="mpHeadline2">
    <w:name w:val="_mp_Headline 2"/>
    <w:basedOn w:val="mpBodyText"/>
    <w:next w:val="mpBodyText"/>
    <w:qFormat/>
    <w:rsid w:val="006245B2"/>
    <w:pPr>
      <w:spacing w:before="480"/>
      <w:ind w:left="340"/>
    </w:pPr>
    <w:rPr>
      <w:b/>
      <w:sz w:val="26"/>
    </w:rPr>
  </w:style>
  <w:style w:type="paragraph" w:customStyle="1" w:styleId="mpHeadline3">
    <w:name w:val="_mp_Headline 3"/>
    <w:basedOn w:val="mpHeadline2"/>
    <w:next w:val="mpBodyText"/>
    <w:qFormat/>
    <w:rsid w:val="006245B2"/>
    <w:rPr>
      <w:sz w:val="22"/>
    </w:rPr>
  </w:style>
  <w:style w:type="paragraph" w:customStyle="1" w:styleId="mpHeadline4">
    <w:name w:val="_mp_Headline 4"/>
    <w:basedOn w:val="mpHeadline2"/>
    <w:next w:val="mpBodyText"/>
    <w:qFormat/>
    <w:rsid w:val="006245B2"/>
    <w:rPr>
      <w:b w:val="0"/>
      <w:sz w:val="22"/>
    </w:rPr>
  </w:style>
  <w:style w:type="paragraph" w:customStyle="1" w:styleId="mpKeywords">
    <w:name w:val="_mp_Keywords"/>
    <w:basedOn w:val="mpBodyText"/>
    <w:next w:val="mpBodyText"/>
    <w:qFormat/>
    <w:rsid w:val="00AC0D5F"/>
    <w:pPr>
      <w:spacing w:after="620"/>
    </w:pPr>
    <w:rPr>
      <w:i/>
    </w:rPr>
  </w:style>
  <w:style w:type="paragraph" w:customStyle="1" w:styleId="mpListbulletpoints">
    <w:name w:val="_mp_List (bullet points)"/>
    <w:basedOn w:val="mpBodyText"/>
    <w:qFormat/>
    <w:rsid w:val="005843B4"/>
    <w:pPr>
      <w:numPr>
        <w:numId w:val="1"/>
      </w:numPr>
      <w:spacing w:before="0"/>
      <w:ind w:left="538"/>
    </w:pPr>
  </w:style>
  <w:style w:type="paragraph" w:customStyle="1" w:styleId="mpListnumbered">
    <w:name w:val="_mp_List (numbered)"/>
    <w:basedOn w:val="mpBodyText"/>
    <w:qFormat/>
    <w:rsid w:val="005843B4"/>
    <w:pPr>
      <w:numPr>
        <w:numId w:val="2"/>
      </w:numPr>
      <w:spacing w:before="0"/>
      <w:ind w:left="629"/>
    </w:pPr>
  </w:style>
  <w:style w:type="paragraph" w:customStyle="1" w:styleId="mpMotto">
    <w:name w:val="_mp_Motto"/>
    <w:basedOn w:val="mpBodyText"/>
    <w:next w:val="mpBodyText"/>
    <w:qFormat/>
    <w:rsid w:val="00D855E1"/>
    <w:pPr>
      <w:spacing w:before="0" w:after="567" w:line="248" w:lineRule="exact"/>
      <w:ind w:left="4536"/>
    </w:pPr>
    <w:rPr>
      <w:i/>
      <w:sz w:val="20"/>
    </w:rPr>
  </w:style>
  <w:style w:type="paragraph" w:customStyle="1" w:styleId="mpReferencesList">
    <w:name w:val="_mp_References List"/>
    <w:basedOn w:val="mpBodyText"/>
    <w:qFormat/>
    <w:rsid w:val="00997574"/>
    <w:pPr>
      <w:spacing w:before="60"/>
      <w:ind w:left="170" w:hanging="170"/>
    </w:pPr>
    <w:rPr>
      <w:sz w:val="20"/>
    </w:rPr>
  </w:style>
  <w:style w:type="paragraph" w:styleId="Sprechblasentext">
    <w:name w:val="Balloon Text"/>
    <w:basedOn w:val="Standard"/>
    <w:link w:val="SprechblasentextZeichen"/>
    <w:uiPriority w:val="99"/>
    <w:semiHidden/>
    <w:unhideWhenUsed/>
    <w:rsid w:val="0081541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15411"/>
    <w:rPr>
      <w:rFonts w:ascii="Lucida Grande" w:hAnsi="Lucida Grande"/>
      <w:sz w:val="18"/>
      <w:szCs w:val="18"/>
    </w:rPr>
  </w:style>
  <w:style w:type="paragraph" w:styleId="Listenabsatz">
    <w:name w:val="List Paragraph"/>
    <w:basedOn w:val="Standard"/>
    <w:uiPriority w:val="34"/>
    <w:rsid w:val="00CC7E23"/>
    <w:pPr>
      <w:ind w:left="720"/>
      <w:contextualSpacing/>
    </w:pPr>
  </w:style>
  <w:style w:type="character" w:styleId="Buchtitel">
    <w:name w:val="Book Title"/>
    <w:basedOn w:val="Absatzstandardschriftart"/>
    <w:uiPriority w:val="33"/>
    <w:rsid w:val="002B3EA4"/>
    <w:rPr>
      <w:b/>
      <w:bCs/>
      <w:smallCaps/>
      <w:color w:val="FF0000"/>
      <w:spacing w:val="5"/>
    </w:rPr>
  </w:style>
  <w:style w:type="character" w:styleId="IntensiverVerweis">
    <w:name w:val="Intense Reference"/>
    <w:basedOn w:val="Absatzstandardschriftart"/>
    <w:uiPriority w:val="32"/>
    <w:rsid w:val="00CC7E23"/>
    <w:rPr>
      <w:b/>
      <w:bCs/>
      <w:smallCaps/>
      <w:color w:val="C0504D" w:themeColor="accent2"/>
      <w:spacing w:val="5"/>
      <w:u w:val="single"/>
    </w:rPr>
  </w:style>
  <w:style w:type="character" w:styleId="SchwacherVerweis">
    <w:name w:val="Subtle Reference"/>
    <w:basedOn w:val="Absatzstandardschriftart"/>
    <w:uiPriority w:val="31"/>
    <w:rsid w:val="00CC7E23"/>
    <w:rPr>
      <w:smallCaps/>
      <w:color w:val="C0504D" w:themeColor="accent2"/>
      <w:u w:val="single"/>
    </w:rPr>
  </w:style>
  <w:style w:type="paragraph" w:styleId="IntensivesAnfhrungszeichen">
    <w:name w:val="Intense Quote"/>
    <w:basedOn w:val="Standard"/>
    <w:next w:val="Standard"/>
    <w:link w:val="IntensivesAnfhrungszeichenZeichen"/>
    <w:uiPriority w:val="30"/>
    <w:rsid w:val="00CC7E2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CC7E23"/>
    <w:rPr>
      <w:b/>
      <w:bCs/>
      <w:i/>
      <w:iCs/>
      <w:color w:val="4F81BD" w:themeColor="accent1"/>
    </w:rPr>
  </w:style>
  <w:style w:type="paragraph" w:styleId="Anfhrungszeichen">
    <w:name w:val="Quote"/>
    <w:basedOn w:val="Standard"/>
    <w:next w:val="Standard"/>
    <w:link w:val="AnfhrungszeichenZeichen"/>
    <w:uiPriority w:val="29"/>
    <w:rsid w:val="00CC7E23"/>
    <w:rPr>
      <w:i/>
      <w:iCs/>
      <w:color w:val="000000" w:themeColor="text1"/>
    </w:rPr>
  </w:style>
  <w:style w:type="character" w:customStyle="1" w:styleId="AnfhrungszeichenZeichen">
    <w:name w:val="Anführungszeichen Zeichen"/>
    <w:basedOn w:val="Absatzstandardschriftart"/>
    <w:link w:val="Anfhrungszeichen"/>
    <w:uiPriority w:val="29"/>
    <w:rsid w:val="00CC7E23"/>
    <w:rPr>
      <w:i/>
      <w:iCs/>
      <w:color w:val="000000" w:themeColor="text1"/>
    </w:rPr>
  </w:style>
  <w:style w:type="character" w:styleId="Betont">
    <w:name w:val="Strong"/>
    <w:basedOn w:val="Absatzstandardschriftart"/>
    <w:uiPriority w:val="22"/>
    <w:rsid w:val="00CC7E23"/>
    <w:rPr>
      <w:b/>
      <w:bCs/>
    </w:rPr>
  </w:style>
  <w:style w:type="character" w:styleId="IntensiveHervorhebung">
    <w:name w:val="Intense Emphasis"/>
    <w:basedOn w:val="Absatzstandardschriftart"/>
    <w:uiPriority w:val="21"/>
    <w:rsid w:val="00CC7E23"/>
    <w:rPr>
      <w:b/>
      <w:bCs/>
      <w:i/>
      <w:iCs/>
      <w:color w:val="4F81BD" w:themeColor="accent1"/>
    </w:rPr>
  </w:style>
  <w:style w:type="character" w:styleId="Herausstellen">
    <w:name w:val="Emphasis"/>
    <w:aliases w:val="_mp_Highlight (italics)"/>
    <w:basedOn w:val="Absatzstandardschriftart"/>
    <w:uiPriority w:val="20"/>
    <w:rsid w:val="00CC7E23"/>
    <w:rPr>
      <w:i/>
      <w:iCs/>
    </w:rPr>
  </w:style>
  <w:style w:type="paragraph" w:styleId="Untertitel">
    <w:name w:val="Subtitle"/>
    <w:basedOn w:val="Standard"/>
    <w:next w:val="Standard"/>
    <w:link w:val="UntertitelZeichen"/>
    <w:uiPriority w:val="11"/>
    <w:rsid w:val="00CC7E23"/>
    <w:pPr>
      <w:numPr>
        <w:ilvl w:val="1"/>
      </w:numPr>
    </w:pPr>
    <w:rPr>
      <w:rFonts w:asciiTheme="majorHAnsi" w:eastAsiaTheme="majorEastAsia" w:hAnsiTheme="majorHAnsi" w:cstheme="majorBidi"/>
      <w:i/>
      <w:iCs/>
      <w:spacing w:val="15"/>
    </w:rPr>
  </w:style>
  <w:style w:type="character" w:customStyle="1" w:styleId="UntertitelZeichen">
    <w:name w:val="Untertitel Zeichen"/>
    <w:basedOn w:val="Absatzstandardschriftart"/>
    <w:link w:val="Untertitel"/>
    <w:uiPriority w:val="11"/>
    <w:rsid w:val="00CC7E23"/>
    <w:rPr>
      <w:rFonts w:asciiTheme="majorHAnsi" w:eastAsiaTheme="majorEastAsia" w:hAnsiTheme="majorHAnsi" w:cstheme="majorBidi"/>
      <w:i/>
      <w:iCs/>
      <w:color w:val="FF0000"/>
      <w:spacing w:val="15"/>
    </w:rPr>
  </w:style>
  <w:style w:type="paragraph" w:styleId="Titel">
    <w:name w:val="Title"/>
    <w:basedOn w:val="Standard"/>
    <w:next w:val="Standard"/>
    <w:link w:val="TitelZeichen"/>
    <w:uiPriority w:val="10"/>
    <w:rsid w:val="00CC7E23"/>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elZeichen">
    <w:name w:val="Titel Zeichen"/>
    <w:basedOn w:val="Absatzstandardschriftart"/>
    <w:link w:val="Titel"/>
    <w:uiPriority w:val="10"/>
    <w:rsid w:val="00CC7E23"/>
    <w:rPr>
      <w:rFonts w:asciiTheme="majorHAnsi" w:eastAsiaTheme="majorEastAsia" w:hAnsiTheme="majorHAnsi" w:cstheme="majorBidi"/>
      <w:color w:val="FF0000"/>
      <w:spacing w:val="5"/>
      <w:kern w:val="28"/>
      <w:sz w:val="52"/>
      <w:szCs w:val="52"/>
    </w:rPr>
  </w:style>
  <w:style w:type="character" w:customStyle="1" w:styleId="berschrift2Zeichen">
    <w:name w:val="Überschrift 2 Zeichen"/>
    <w:basedOn w:val="Absatzstandardschriftart"/>
    <w:link w:val="berschrift2"/>
    <w:uiPriority w:val="9"/>
    <w:semiHidden/>
    <w:rsid w:val="00CC7E23"/>
    <w:rPr>
      <w:rFonts w:asciiTheme="majorHAnsi" w:eastAsiaTheme="majorEastAsia" w:hAnsiTheme="majorHAnsi" w:cstheme="majorBidi"/>
      <w:b/>
      <w:bCs/>
      <w:color w:val="FF0000"/>
      <w:sz w:val="26"/>
      <w:szCs w:val="26"/>
    </w:rPr>
  </w:style>
  <w:style w:type="character" w:customStyle="1" w:styleId="berschrift1Zeichen">
    <w:name w:val="Überschrift 1 Zeichen"/>
    <w:basedOn w:val="Absatzstandardschriftart"/>
    <w:link w:val="berschrift1"/>
    <w:uiPriority w:val="9"/>
    <w:rsid w:val="00CC7E23"/>
    <w:rPr>
      <w:rFonts w:asciiTheme="majorHAnsi" w:eastAsiaTheme="majorEastAsia" w:hAnsiTheme="majorHAnsi" w:cstheme="majorBidi"/>
      <w:b/>
      <w:bCs/>
      <w:color w:val="FF0000"/>
      <w:sz w:val="32"/>
      <w:szCs w:val="32"/>
    </w:rPr>
  </w:style>
  <w:style w:type="character" w:styleId="SchwacheHervorhebung">
    <w:name w:val="Subtle Emphasis"/>
    <w:basedOn w:val="Absatzstandardschriftart"/>
    <w:uiPriority w:val="19"/>
    <w:qFormat/>
    <w:rsid w:val="00CC7E23"/>
    <w:rPr>
      <w:i/>
      <w:iCs/>
      <w:color w:val="808080" w:themeColor="text1" w:themeTint="7F"/>
    </w:rPr>
  </w:style>
  <w:style w:type="paragraph" w:styleId="Funotentext">
    <w:name w:val="footnote text"/>
    <w:basedOn w:val="Standard"/>
    <w:link w:val="FunotentextZeichen"/>
    <w:uiPriority w:val="99"/>
    <w:rsid w:val="00A20A0B"/>
    <w:pPr>
      <w:tabs>
        <w:tab w:val="left" w:pos="340"/>
      </w:tabs>
      <w:ind w:left="340" w:hanging="340"/>
    </w:pPr>
    <w:rPr>
      <w:rFonts w:cs="Times New Roman"/>
      <w:color w:val="auto"/>
    </w:rPr>
  </w:style>
  <w:style w:type="character" w:customStyle="1" w:styleId="FunotentextZeichen">
    <w:name w:val="Fußnotentext Zeichen"/>
    <w:basedOn w:val="Absatzstandardschriftart"/>
    <w:link w:val="Funotentext"/>
    <w:uiPriority w:val="99"/>
    <w:rsid w:val="00A20A0B"/>
    <w:rPr>
      <w:rFonts w:ascii="Open Sans" w:hAnsi="Open Sans" w:cs="Times New Roman"/>
      <w:sz w:val="20"/>
      <w:lang w:val="en-US"/>
    </w:rPr>
  </w:style>
  <w:style w:type="character" w:styleId="Funotenzeichen">
    <w:name w:val="footnote reference"/>
    <w:basedOn w:val="Absatzstandardschriftart"/>
    <w:uiPriority w:val="99"/>
    <w:rsid w:val="004130B6"/>
    <w:rPr>
      <w:rFonts w:ascii="Open Sans" w:hAnsi="Open Sans"/>
      <w:sz w:val="20"/>
      <w:vertAlign w:val="superscript"/>
    </w:rPr>
  </w:style>
  <w:style w:type="paragraph" w:customStyle="1" w:styleId="mpAcknowledgements">
    <w:name w:val="_mp_Acknowledgements"/>
    <w:basedOn w:val="Standard"/>
    <w:next w:val="mpBodyText"/>
    <w:rsid w:val="00997574"/>
    <w:pPr>
      <w:spacing w:before="124"/>
      <w:ind w:left="340"/>
    </w:pPr>
    <w:rPr>
      <w:rFonts w:cs="Times New Roman"/>
      <w:i/>
      <w:color w:val="auto"/>
    </w:rPr>
  </w:style>
  <w:style w:type="character" w:styleId="Kommentarzeichen">
    <w:name w:val="annotation reference"/>
    <w:basedOn w:val="Absatzstandardschriftart"/>
    <w:unhideWhenUsed/>
    <w:rsid w:val="00EE50CC"/>
    <w:rPr>
      <w:sz w:val="18"/>
      <w:szCs w:val="18"/>
    </w:rPr>
  </w:style>
  <w:style w:type="paragraph" w:styleId="Kommentartext">
    <w:name w:val="annotation text"/>
    <w:basedOn w:val="mpBodyText"/>
    <w:link w:val="KommentartextZeichen"/>
    <w:unhideWhenUsed/>
    <w:rsid w:val="00A20A0B"/>
  </w:style>
  <w:style w:type="character" w:customStyle="1" w:styleId="KommentartextZeichen">
    <w:name w:val="Kommentartext Zeichen"/>
    <w:basedOn w:val="Absatzstandardschriftart"/>
    <w:link w:val="Kommentartext"/>
    <w:rsid w:val="00A20A0B"/>
    <w:rPr>
      <w:rFonts w:ascii="Open Sans" w:hAnsi="Open Sans" w:cs="Times New Roman"/>
      <w:sz w:val="22"/>
      <w:lang w:val="en-US"/>
    </w:rPr>
  </w:style>
  <w:style w:type="paragraph" w:styleId="Kommentarthema">
    <w:name w:val="annotation subject"/>
    <w:basedOn w:val="Kommentartext"/>
    <w:next w:val="Kommentartext"/>
    <w:link w:val="KommentarthemaZeichen"/>
    <w:uiPriority w:val="99"/>
    <w:semiHidden/>
    <w:unhideWhenUsed/>
    <w:rsid w:val="00EE50CC"/>
    <w:rPr>
      <w:b/>
      <w:bCs/>
      <w:szCs w:val="20"/>
    </w:rPr>
  </w:style>
  <w:style w:type="character" w:customStyle="1" w:styleId="KommentarthemaZeichen">
    <w:name w:val="Kommentarthema Zeichen"/>
    <w:basedOn w:val="KommentartextZeichen"/>
    <w:link w:val="Kommentarthema"/>
    <w:uiPriority w:val="99"/>
    <w:semiHidden/>
    <w:rsid w:val="00EE50CC"/>
    <w:rPr>
      <w:rFonts w:ascii="Open Sans" w:hAnsi="Open Sans" w:cs="Times New Roman"/>
      <w:b/>
      <w:bCs/>
      <w:sz w:val="20"/>
      <w:szCs w:val="20"/>
      <w:lang w:val="en-US"/>
    </w:rPr>
  </w:style>
  <w:style w:type="character" w:customStyle="1" w:styleId="mpItalic">
    <w:name w:val="_mp_Italic"/>
    <w:basedOn w:val="Absatzstandardschriftart"/>
    <w:uiPriority w:val="1"/>
    <w:rsid w:val="00F9210D"/>
    <w:rPr>
      <w:i/>
    </w:rPr>
  </w:style>
  <w:style w:type="paragraph" w:styleId="Fuzeile">
    <w:name w:val="footer"/>
    <w:basedOn w:val="mpBodyText"/>
    <w:link w:val="FuzeileZeichen"/>
    <w:uiPriority w:val="99"/>
    <w:unhideWhenUsed/>
    <w:rsid w:val="009A18F6"/>
    <w:pPr>
      <w:tabs>
        <w:tab w:val="center" w:pos="4536"/>
        <w:tab w:val="right" w:pos="9072"/>
      </w:tabs>
      <w:jc w:val="right"/>
    </w:pPr>
  </w:style>
  <w:style w:type="character" w:customStyle="1" w:styleId="FuzeileZeichen">
    <w:name w:val="Fußzeile Zeichen"/>
    <w:basedOn w:val="Absatzstandardschriftart"/>
    <w:link w:val="Fuzeile"/>
    <w:uiPriority w:val="99"/>
    <w:rsid w:val="009A18F6"/>
    <w:rPr>
      <w:rFonts w:ascii="Open Sans" w:hAnsi="Open Sans" w:cs="Times New Roman"/>
      <w:sz w:val="22"/>
      <w:lang w:val="en-US"/>
    </w:rPr>
  </w:style>
  <w:style w:type="character" w:styleId="Seitenzahl">
    <w:name w:val="page number"/>
    <w:basedOn w:val="Absatzstandardschriftart"/>
    <w:uiPriority w:val="99"/>
    <w:semiHidden/>
    <w:unhideWhenUsed/>
    <w:rsid w:val="007B1537"/>
    <w:rPr>
      <w:rFonts w:ascii="Open Sans" w:hAnsi="Open Sans"/>
      <w:b w:val="0"/>
      <w:i w:val="0"/>
      <w:color w:val="auto"/>
      <w:sz w:val="20"/>
    </w:rPr>
  </w:style>
  <w:style w:type="paragraph" w:styleId="Kopfzeile">
    <w:name w:val="header"/>
    <w:basedOn w:val="mpBodyText"/>
    <w:link w:val="KopfzeileZeichen"/>
    <w:uiPriority w:val="99"/>
    <w:unhideWhenUsed/>
    <w:rsid w:val="007B1537"/>
    <w:pPr>
      <w:tabs>
        <w:tab w:val="center" w:pos="4536"/>
        <w:tab w:val="right" w:pos="9072"/>
      </w:tabs>
    </w:pPr>
  </w:style>
  <w:style w:type="character" w:customStyle="1" w:styleId="KopfzeileZeichen">
    <w:name w:val="Kopfzeile Zeichen"/>
    <w:basedOn w:val="Absatzstandardschriftart"/>
    <w:link w:val="Kopfzeile"/>
    <w:uiPriority w:val="99"/>
    <w:rsid w:val="00370EFD"/>
    <w:rPr>
      <w:rFonts w:ascii="Open Sans" w:hAnsi="Open Sans" w:cs="Times New Roman"/>
      <w:sz w:val="22"/>
      <w:lang w:val="en-US"/>
    </w:rPr>
  </w:style>
  <w:style w:type="paragraph" w:customStyle="1" w:styleId="mpInterview">
    <w:name w:val="_mp_Interview"/>
    <w:basedOn w:val="mpBodyText"/>
    <w:rsid w:val="00AB26ED"/>
    <w:pPr>
      <w:ind w:left="340" w:hanging="340"/>
    </w:pPr>
  </w:style>
  <w:style w:type="paragraph" w:customStyle="1" w:styleId="mpTitle">
    <w:name w:val="_mp_Title"/>
    <w:basedOn w:val="mpHeadline1"/>
    <w:next w:val="mpAuthor"/>
    <w:rsid w:val="00E33D3B"/>
    <w:pPr>
      <w:spacing w:line="312" w:lineRule="auto"/>
    </w:pPr>
    <w:rPr>
      <w:sz w:val="60"/>
    </w:rPr>
  </w:style>
  <w:style w:type="paragraph" w:styleId="Verzeichnis3">
    <w:name w:val="toc 3"/>
    <w:basedOn w:val="Standard"/>
    <w:next w:val="Standard"/>
    <w:autoRedefine/>
    <w:uiPriority w:val="39"/>
    <w:unhideWhenUsed/>
    <w:rsid w:val="00E86B3F"/>
    <w:pPr>
      <w:ind w:left="400"/>
    </w:pPr>
  </w:style>
  <w:style w:type="paragraph" w:styleId="Verzeichnis1">
    <w:name w:val="toc 1"/>
    <w:basedOn w:val="Standard"/>
    <w:next w:val="Standard"/>
    <w:autoRedefine/>
    <w:uiPriority w:val="39"/>
    <w:unhideWhenUsed/>
    <w:rsid w:val="00E86B3F"/>
    <w:pPr>
      <w:spacing w:after="100"/>
    </w:pPr>
    <w:rPr>
      <w:b/>
      <w:color w:val="auto"/>
      <w:sz w:val="24"/>
    </w:rPr>
  </w:style>
  <w:style w:type="paragraph" w:styleId="Verzeichnis2">
    <w:name w:val="toc 2"/>
    <w:basedOn w:val="Standard"/>
    <w:next w:val="Standard"/>
    <w:autoRedefine/>
    <w:uiPriority w:val="39"/>
    <w:unhideWhenUsed/>
    <w:rsid w:val="00E86B3F"/>
    <w:pPr>
      <w:spacing w:after="100"/>
      <w:ind w:left="200"/>
    </w:pPr>
    <w:rPr>
      <w:color w:val="auto"/>
      <w:sz w:val="22"/>
    </w:rPr>
  </w:style>
  <w:style w:type="paragraph" w:styleId="Verzeichnis4">
    <w:name w:val="toc 4"/>
    <w:basedOn w:val="Standard"/>
    <w:next w:val="Standard"/>
    <w:autoRedefine/>
    <w:uiPriority w:val="39"/>
    <w:unhideWhenUsed/>
    <w:rsid w:val="00E86B3F"/>
    <w:pPr>
      <w:ind w:left="600"/>
    </w:pPr>
  </w:style>
  <w:style w:type="paragraph" w:styleId="Verzeichnis5">
    <w:name w:val="toc 5"/>
    <w:basedOn w:val="Standard"/>
    <w:next w:val="Standard"/>
    <w:autoRedefine/>
    <w:uiPriority w:val="39"/>
    <w:unhideWhenUsed/>
    <w:rsid w:val="00E86B3F"/>
    <w:pPr>
      <w:ind w:left="800"/>
    </w:pPr>
  </w:style>
  <w:style w:type="paragraph" w:styleId="Verzeichnis6">
    <w:name w:val="toc 6"/>
    <w:basedOn w:val="Standard"/>
    <w:next w:val="Standard"/>
    <w:autoRedefine/>
    <w:uiPriority w:val="39"/>
    <w:unhideWhenUsed/>
    <w:rsid w:val="00E86B3F"/>
    <w:pPr>
      <w:ind w:left="1000"/>
    </w:pPr>
  </w:style>
  <w:style w:type="paragraph" w:styleId="Verzeichnis7">
    <w:name w:val="toc 7"/>
    <w:basedOn w:val="Standard"/>
    <w:next w:val="Standard"/>
    <w:autoRedefine/>
    <w:uiPriority w:val="39"/>
    <w:unhideWhenUsed/>
    <w:rsid w:val="00E86B3F"/>
    <w:pPr>
      <w:ind w:left="1200"/>
    </w:pPr>
  </w:style>
  <w:style w:type="paragraph" w:styleId="Verzeichnis8">
    <w:name w:val="toc 8"/>
    <w:basedOn w:val="Standard"/>
    <w:next w:val="Standard"/>
    <w:autoRedefine/>
    <w:uiPriority w:val="39"/>
    <w:unhideWhenUsed/>
    <w:rsid w:val="00E86B3F"/>
    <w:pPr>
      <w:ind w:left="1400"/>
    </w:pPr>
  </w:style>
  <w:style w:type="paragraph" w:styleId="Verzeichnis9">
    <w:name w:val="toc 9"/>
    <w:basedOn w:val="Standard"/>
    <w:next w:val="Standard"/>
    <w:autoRedefine/>
    <w:uiPriority w:val="39"/>
    <w:unhideWhenUsed/>
    <w:rsid w:val="00E86B3F"/>
    <w:pPr>
      <w:ind w:left="1600"/>
    </w:pPr>
  </w:style>
  <w:style w:type="character" w:styleId="Link">
    <w:name w:val="Hyperlink"/>
    <w:unhideWhenUsed/>
    <w:rsid w:val="00D77AC3"/>
    <w:rPr>
      <w:color w:val="808080" w:themeColor="background1" w:themeShade="80"/>
      <w:u w:val="single"/>
    </w:rPr>
  </w:style>
  <w:style w:type="paragraph" w:customStyle="1" w:styleId="mpBodyText0">
    <w:name w:val="mp_Body Text"/>
    <w:qFormat/>
    <w:rsid w:val="00675E69"/>
    <w:pPr>
      <w:spacing w:before="124"/>
    </w:pPr>
    <w:rPr>
      <w:rFonts w:ascii="Open Sans" w:hAnsi="Open Sans" w:cs="Times New Roman"/>
      <w:sz w:val="16"/>
      <w:lang w:val="en-US"/>
    </w:rPr>
  </w:style>
  <w:style w:type="paragraph" w:customStyle="1" w:styleId="mpHeadline30">
    <w:name w:val="mp_Headline 3"/>
    <w:basedOn w:val="Standard"/>
    <w:next w:val="mpBodyText0"/>
    <w:qFormat/>
    <w:rsid w:val="00675E69"/>
    <w:pPr>
      <w:spacing w:before="372" w:line="248" w:lineRule="exact"/>
      <w:ind w:left="340"/>
    </w:pPr>
    <w:rPr>
      <w:rFonts w:cs="Times New Roman"/>
      <w:b/>
      <w:color w:val="auto"/>
      <w:sz w:val="16"/>
    </w:rPr>
  </w:style>
  <w:style w:type="paragraph" w:customStyle="1" w:styleId="mpListbulletpoints0">
    <w:name w:val="mp_List (bullet points)"/>
    <w:basedOn w:val="mpBodyText0"/>
    <w:qFormat/>
    <w:rsid w:val="00675E69"/>
    <w:pPr>
      <w:tabs>
        <w:tab w:val="num" w:pos="396"/>
      </w:tabs>
      <w:spacing w:before="0" w:line="248" w:lineRule="exact"/>
      <w:ind w:left="396" w:hanging="198"/>
    </w:pPr>
  </w:style>
  <w:style w:type="table" w:styleId="Tabellenraster">
    <w:name w:val="Table Grid"/>
    <w:basedOn w:val="NormaleTabelle"/>
    <w:rsid w:val="00675E69"/>
    <w:rPr>
      <w:rFonts w:ascii="Cambria" w:hAnsi="Cambria" w:cs="Times New Roman"/>
      <w:sz w:val="20"/>
      <w:szCs w:val="20"/>
      <w:lang w:val="de-D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sichteterLink">
    <w:name w:val="FollowedHyperlink"/>
    <w:basedOn w:val="Absatzstandardschriftart"/>
    <w:uiPriority w:val="99"/>
    <w:semiHidden/>
    <w:unhideWhenUsed/>
    <w:rsid w:val="00AD33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next w:val="mpBodyText"/>
    <w:rsid w:val="00675E69"/>
    <w:rPr>
      <w:rFonts w:ascii="Open Sans" w:hAnsi="Open Sans"/>
      <w:color w:val="FF0000"/>
      <w:sz w:val="20"/>
      <w:lang w:val="en-US"/>
    </w:rPr>
  </w:style>
  <w:style w:type="paragraph" w:styleId="berschrift1">
    <w:name w:val="heading 1"/>
    <w:basedOn w:val="Standard"/>
    <w:next w:val="Standard"/>
    <w:link w:val="berschrift1Zeichen"/>
    <w:uiPriority w:val="9"/>
    <w:rsid w:val="00CC7E23"/>
    <w:pPr>
      <w:keepNext/>
      <w:keepLines/>
      <w:spacing w:before="480"/>
      <w:outlineLvl w:val="0"/>
    </w:pPr>
    <w:rPr>
      <w:rFonts w:asciiTheme="majorHAnsi" w:eastAsiaTheme="majorEastAsia" w:hAnsiTheme="majorHAnsi" w:cstheme="majorBidi"/>
      <w:b/>
      <w:bCs/>
      <w:sz w:val="32"/>
      <w:szCs w:val="32"/>
    </w:rPr>
  </w:style>
  <w:style w:type="paragraph" w:styleId="berschrift2">
    <w:name w:val="heading 2"/>
    <w:basedOn w:val="Standard"/>
    <w:next w:val="Standard"/>
    <w:link w:val="berschrift2Zeichen"/>
    <w:uiPriority w:val="9"/>
    <w:semiHidden/>
    <w:unhideWhenUsed/>
    <w:rsid w:val="00CC7E23"/>
    <w:pPr>
      <w:keepNext/>
      <w:keepLines/>
      <w:spacing w:before="20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pBodyText">
    <w:name w:val="_mp_Body Text"/>
    <w:qFormat/>
    <w:rsid w:val="00EC7FC2"/>
    <w:pPr>
      <w:spacing w:before="160" w:line="276" w:lineRule="auto"/>
    </w:pPr>
    <w:rPr>
      <w:rFonts w:ascii="Open Sans" w:hAnsi="Open Sans" w:cs="Times New Roman"/>
      <w:sz w:val="22"/>
      <w:lang w:val="en-US"/>
    </w:rPr>
  </w:style>
  <w:style w:type="paragraph" w:customStyle="1" w:styleId="mpAbstract">
    <w:name w:val="_mp_Abstract"/>
    <w:basedOn w:val="mpBodyText"/>
    <w:next w:val="Standard"/>
    <w:qFormat/>
    <w:rsid w:val="00EC7FC2"/>
    <w:rPr>
      <w:b/>
      <w:sz w:val="26"/>
    </w:rPr>
  </w:style>
  <w:style w:type="paragraph" w:customStyle="1" w:styleId="mpAuthor">
    <w:name w:val="_mp_Author"/>
    <w:basedOn w:val="mpBodyText"/>
    <w:next w:val="mpBodyText"/>
    <w:qFormat/>
    <w:rsid w:val="009A18F6"/>
    <w:pPr>
      <w:spacing w:after="620" w:line="620" w:lineRule="exact"/>
      <w:jc w:val="right"/>
    </w:pPr>
    <w:rPr>
      <w:sz w:val="26"/>
    </w:rPr>
  </w:style>
  <w:style w:type="paragraph" w:customStyle="1" w:styleId="mpBlockquote">
    <w:name w:val="_mp_Blockquote"/>
    <w:basedOn w:val="mpBodyText"/>
    <w:next w:val="mpBodyText"/>
    <w:qFormat/>
    <w:rsid w:val="00D855E1"/>
    <w:pPr>
      <w:ind w:left="340"/>
    </w:pPr>
  </w:style>
  <w:style w:type="paragraph" w:customStyle="1" w:styleId="mpCaption">
    <w:name w:val="_mp_Caption"/>
    <w:basedOn w:val="mpBodyText"/>
    <w:next w:val="mpBodyText"/>
    <w:qFormat/>
    <w:rsid w:val="006245B2"/>
    <w:pPr>
      <w:spacing w:before="120"/>
    </w:pPr>
    <w:rPr>
      <w:sz w:val="18"/>
    </w:rPr>
  </w:style>
  <w:style w:type="paragraph" w:customStyle="1" w:styleId="mpHeadline1">
    <w:name w:val="_mp_Headline 1"/>
    <w:basedOn w:val="mpBodyText"/>
    <w:next w:val="mpBodyText"/>
    <w:qFormat/>
    <w:rsid w:val="00815411"/>
    <w:pPr>
      <w:spacing w:after="620" w:line="620" w:lineRule="exact"/>
    </w:pPr>
    <w:rPr>
      <w:b/>
      <w:sz w:val="52"/>
    </w:rPr>
  </w:style>
  <w:style w:type="paragraph" w:customStyle="1" w:styleId="mpHeadline1-numeration">
    <w:name w:val="_mp_Headline 1 - numeration"/>
    <w:basedOn w:val="mpHeadline1"/>
    <w:next w:val="mpHeadline1"/>
    <w:qFormat/>
    <w:rsid w:val="009A18F6"/>
    <w:pPr>
      <w:spacing w:after="0"/>
    </w:pPr>
    <w:rPr>
      <w:sz w:val="26"/>
    </w:rPr>
  </w:style>
  <w:style w:type="paragraph" w:customStyle="1" w:styleId="mpHeadline2">
    <w:name w:val="_mp_Headline 2"/>
    <w:basedOn w:val="mpBodyText"/>
    <w:next w:val="mpBodyText"/>
    <w:qFormat/>
    <w:rsid w:val="006245B2"/>
    <w:pPr>
      <w:spacing w:before="480"/>
      <w:ind w:left="340"/>
    </w:pPr>
    <w:rPr>
      <w:b/>
      <w:sz w:val="26"/>
    </w:rPr>
  </w:style>
  <w:style w:type="paragraph" w:customStyle="1" w:styleId="mpHeadline3">
    <w:name w:val="_mp_Headline 3"/>
    <w:basedOn w:val="mpHeadline2"/>
    <w:next w:val="mpBodyText"/>
    <w:qFormat/>
    <w:rsid w:val="006245B2"/>
    <w:rPr>
      <w:sz w:val="22"/>
    </w:rPr>
  </w:style>
  <w:style w:type="paragraph" w:customStyle="1" w:styleId="mpHeadline4">
    <w:name w:val="_mp_Headline 4"/>
    <w:basedOn w:val="mpHeadline2"/>
    <w:next w:val="mpBodyText"/>
    <w:qFormat/>
    <w:rsid w:val="006245B2"/>
    <w:rPr>
      <w:b w:val="0"/>
      <w:sz w:val="22"/>
    </w:rPr>
  </w:style>
  <w:style w:type="paragraph" w:customStyle="1" w:styleId="mpKeywords">
    <w:name w:val="_mp_Keywords"/>
    <w:basedOn w:val="mpBodyText"/>
    <w:next w:val="mpBodyText"/>
    <w:qFormat/>
    <w:rsid w:val="00AC0D5F"/>
    <w:pPr>
      <w:spacing w:after="620"/>
    </w:pPr>
    <w:rPr>
      <w:i/>
    </w:rPr>
  </w:style>
  <w:style w:type="paragraph" w:customStyle="1" w:styleId="mpListbulletpoints">
    <w:name w:val="_mp_List (bullet points)"/>
    <w:basedOn w:val="mpBodyText"/>
    <w:qFormat/>
    <w:rsid w:val="005843B4"/>
    <w:pPr>
      <w:numPr>
        <w:numId w:val="1"/>
      </w:numPr>
      <w:spacing w:before="0"/>
      <w:ind w:left="538"/>
    </w:pPr>
  </w:style>
  <w:style w:type="paragraph" w:customStyle="1" w:styleId="mpListnumbered">
    <w:name w:val="_mp_List (numbered)"/>
    <w:basedOn w:val="mpBodyText"/>
    <w:qFormat/>
    <w:rsid w:val="005843B4"/>
    <w:pPr>
      <w:numPr>
        <w:numId w:val="2"/>
      </w:numPr>
      <w:spacing w:before="0"/>
      <w:ind w:left="629"/>
    </w:pPr>
  </w:style>
  <w:style w:type="paragraph" w:customStyle="1" w:styleId="mpMotto">
    <w:name w:val="_mp_Motto"/>
    <w:basedOn w:val="mpBodyText"/>
    <w:next w:val="mpBodyText"/>
    <w:qFormat/>
    <w:rsid w:val="00D855E1"/>
    <w:pPr>
      <w:spacing w:before="0" w:after="567" w:line="248" w:lineRule="exact"/>
      <w:ind w:left="4536"/>
    </w:pPr>
    <w:rPr>
      <w:i/>
      <w:sz w:val="20"/>
    </w:rPr>
  </w:style>
  <w:style w:type="paragraph" w:customStyle="1" w:styleId="mpReferencesList">
    <w:name w:val="_mp_References List"/>
    <w:basedOn w:val="mpBodyText"/>
    <w:qFormat/>
    <w:rsid w:val="00997574"/>
    <w:pPr>
      <w:spacing w:before="60"/>
      <w:ind w:left="170" w:hanging="170"/>
    </w:pPr>
    <w:rPr>
      <w:sz w:val="20"/>
    </w:rPr>
  </w:style>
  <w:style w:type="paragraph" w:styleId="Sprechblasentext">
    <w:name w:val="Balloon Text"/>
    <w:basedOn w:val="Standard"/>
    <w:link w:val="SprechblasentextZeichen"/>
    <w:uiPriority w:val="99"/>
    <w:semiHidden/>
    <w:unhideWhenUsed/>
    <w:rsid w:val="00815411"/>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815411"/>
    <w:rPr>
      <w:rFonts w:ascii="Lucida Grande" w:hAnsi="Lucida Grande"/>
      <w:sz w:val="18"/>
      <w:szCs w:val="18"/>
    </w:rPr>
  </w:style>
  <w:style w:type="paragraph" w:styleId="Listenabsatz">
    <w:name w:val="List Paragraph"/>
    <w:basedOn w:val="Standard"/>
    <w:uiPriority w:val="34"/>
    <w:rsid w:val="00CC7E23"/>
    <w:pPr>
      <w:ind w:left="720"/>
      <w:contextualSpacing/>
    </w:pPr>
  </w:style>
  <w:style w:type="character" w:styleId="Buchtitel">
    <w:name w:val="Book Title"/>
    <w:basedOn w:val="Absatzstandardschriftart"/>
    <w:uiPriority w:val="33"/>
    <w:rsid w:val="002B3EA4"/>
    <w:rPr>
      <w:b/>
      <w:bCs/>
      <w:smallCaps/>
      <w:color w:val="FF0000"/>
      <w:spacing w:val="5"/>
    </w:rPr>
  </w:style>
  <w:style w:type="character" w:styleId="IntensiverVerweis">
    <w:name w:val="Intense Reference"/>
    <w:basedOn w:val="Absatzstandardschriftart"/>
    <w:uiPriority w:val="32"/>
    <w:rsid w:val="00CC7E23"/>
    <w:rPr>
      <w:b/>
      <w:bCs/>
      <w:smallCaps/>
      <w:color w:val="C0504D" w:themeColor="accent2"/>
      <w:spacing w:val="5"/>
      <w:u w:val="single"/>
    </w:rPr>
  </w:style>
  <w:style w:type="character" w:styleId="SchwacherVerweis">
    <w:name w:val="Subtle Reference"/>
    <w:basedOn w:val="Absatzstandardschriftart"/>
    <w:uiPriority w:val="31"/>
    <w:rsid w:val="00CC7E23"/>
    <w:rPr>
      <w:smallCaps/>
      <w:color w:val="C0504D" w:themeColor="accent2"/>
      <w:u w:val="single"/>
    </w:rPr>
  </w:style>
  <w:style w:type="paragraph" w:styleId="IntensivesAnfhrungszeichen">
    <w:name w:val="Intense Quote"/>
    <w:basedOn w:val="Standard"/>
    <w:next w:val="Standard"/>
    <w:link w:val="IntensivesAnfhrungszeichenZeichen"/>
    <w:uiPriority w:val="30"/>
    <w:rsid w:val="00CC7E23"/>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eichen">
    <w:name w:val="Intensives Anführungszeichen Zeichen"/>
    <w:basedOn w:val="Absatzstandardschriftart"/>
    <w:link w:val="IntensivesAnfhrungszeichen"/>
    <w:uiPriority w:val="30"/>
    <w:rsid w:val="00CC7E23"/>
    <w:rPr>
      <w:b/>
      <w:bCs/>
      <w:i/>
      <w:iCs/>
      <w:color w:val="4F81BD" w:themeColor="accent1"/>
    </w:rPr>
  </w:style>
  <w:style w:type="paragraph" w:styleId="Anfhrungszeichen">
    <w:name w:val="Quote"/>
    <w:basedOn w:val="Standard"/>
    <w:next w:val="Standard"/>
    <w:link w:val="AnfhrungszeichenZeichen"/>
    <w:uiPriority w:val="29"/>
    <w:rsid w:val="00CC7E23"/>
    <w:rPr>
      <w:i/>
      <w:iCs/>
      <w:color w:val="000000" w:themeColor="text1"/>
    </w:rPr>
  </w:style>
  <w:style w:type="character" w:customStyle="1" w:styleId="AnfhrungszeichenZeichen">
    <w:name w:val="Anführungszeichen Zeichen"/>
    <w:basedOn w:val="Absatzstandardschriftart"/>
    <w:link w:val="Anfhrungszeichen"/>
    <w:uiPriority w:val="29"/>
    <w:rsid w:val="00CC7E23"/>
    <w:rPr>
      <w:i/>
      <w:iCs/>
      <w:color w:val="000000" w:themeColor="text1"/>
    </w:rPr>
  </w:style>
  <w:style w:type="character" w:styleId="Betont">
    <w:name w:val="Strong"/>
    <w:basedOn w:val="Absatzstandardschriftart"/>
    <w:uiPriority w:val="22"/>
    <w:rsid w:val="00CC7E23"/>
    <w:rPr>
      <w:b/>
      <w:bCs/>
    </w:rPr>
  </w:style>
  <w:style w:type="character" w:styleId="IntensiveHervorhebung">
    <w:name w:val="Intense Emphasis"/>
    <w:basedOn w:val="Absatzstandardschriftart"/>
    <w:uiPriority w:val="21"/>
    <w:rsid w:val="00CC7E23"/>
    <w:rPr>
      <w:b/>
      <w:bCs/>
      <w:i/>
      <w:iCs/>
      <w:color w:val="4F81BD" w:themeColor="accent1"/>
    </w:rPr>
  </w:style>
  <w:style w:type="character" w:styleId="Herausstellen">
    <w:name w:val="Emphasis"/>
    <w:aliases w:val="_mp_Highlight (italics)"/>
    <w:basedOn w:val="Absatzstandardschriftart"/>
    <w:uiPriority w:val="20"/>
    <w:rsid w:val="00CC7E23"/>
    <w:rPr>
      <w:i/>
      <w:iCs/>
    </w:rPr>
  </w:style>
  <w:style w:type="paragraph" w:styleId="Untertitel">
    <w:name w:val="Subtitle"/>
    <w:basedOn w:val="Standard"/>
    <w:next w:val="Standard"/>
    <w:link w:val="UntertitelZeichen"/>
    <w:uiPriority w:val="11"/>
    <w:rsid w:val="00CC7E23"/>
    <w:pPr>
      <w:numPr>
        <w:ilvl w:val="1"/>
      </w:numPr>
    </w:pPr>
    <w:rPr>
      <w:rFonts w:asciiTheme="majorHAnsi" w:eastAsiaTheme="majorEastAsia" w:hAnsiTheme="majorHAnsi" w:cstheme="majorBidi"/>
      <w:i/>
      <w:iCs/>
      <w:spacing w:val="15"/>
    </w:rPr>
  </w:style>
  <w:style w:type="character" w:customStyle="1" w:styleId="UntertitelZeichen">
    <w:name w:val="Untertitel Zeichen"/>
    <w:basedOn w:val="Absatzstandardschriftart"/>
    <w:link w:val="Untertitel"/>
    <w:uiPriority w:val="11"/>
    <w:rsid w:val="00CC7E23"/>
    <w:rPr>
      <w:rFonts w:asciiTheme="majorHAnsi" w:eastAsiaTheme="majorEastAsia" w:hAnsiTheme="majorHAnsi" w:cstheme="majorBidi"/>
      <w:i/>
      <w:iCs/>
      <w:color w:val="FF0000"/>
      <w:spacing w:val="15"/>
    </w:rPr>
  </w:style>
  <w:style w:type="paragraph" w:styleId="Titel">
    <w:name w:val="Title"/>
    <w:basedOn w:val="Standard"/>
    <w:next w:val="Standard"/>
    <w:link w:val="TitelZeichen"/>
    <w:uiPriority w:val="10"/>
    <w:rsid w:val="00CC7E23"/>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elZeichen">
    <w:name w:val="Titel Zeichen"/>
    <w:basedOn w:val="Absatzstandardschriftart"/>
    <w:link w:val="Titel"/>
    <w:uiPriority w:val="10"/>
    <w:rsid w:val="00CC7E23"/>
    <w:rPr>
      <w:rFonts w:asciiTheme="majorHAnsi" w:eastAsiaTheme="majorEastAsia" w:hAnsiTheme="majorHAnsi" w:cstheme="majorBidi"/>
      <w:color w:val="FF0000"/>
      <w:spacing w:val="5"/>
      <w:kern w:val="28"/>
      <w:sz w:val="52"/>
      <w:szCs w:val="52"/>
    </w:rPr>
  </w:style>
  <w:style w:type="character" w:customStyle="1" w:styleId="berschrift2Zeichen">
    <w:name w:val="Überschrift 2 Zeichen"/>
    <w:basedOn w:val="Absatzstandardschriftart"/>
    <w:link w:val="berschrift2"/>
    <w:uiPriority w:val="9"/>
    <w:semiHidden/>
    <w:rsid w:val="00CC7E23"/>
    <w:rPr>
      <w:rFonts w:asciiTheme="majorHAnsi" w:eastAsiaTheme="majorEastAsia" w:hAnsiTheme="majorHAnsi" w:cstheme="majorBidi"/>
      <w:b/>
      <w:bCs/>
      <w:color w:val="FF0000"/>
      <w:sz w:val="26"/>
      <w:szCs w:val="26"/>
    </w:rPr>
  </w:style>
  <w:style w:type="character" w:customStyle="1" w:styleId="berschrift1Zeichen">
    <w:name w:val="Überschrift 1 Zeichen"/>
    <w:basedOn w:val="Absatzstandardschriftart"/>
    <w:link w:val="berschrift1"/>
    <w:uiPriority w:val="9"/>
    <w:rsid w:val="00CC7E23"/>
    <w:rPr>
      <w:rFonts w:asciiTheme="majorHAnsi" w:eastAsiaTheme="majorEastAsia" w:hAnsiTheme="majorHAnsi" w:cstheme="majorBidi"/>
      <w:b/>
      <w:bCs/>
      <w:color w:val="FF0000"/>
      <w:sz w:val="32"/>
      <w:szCs w:val="32"/>
    </w:rPr>
  </w:style>
  <w:style w:type="character" w:styleId="SchwacheHervorhebung">
    <w:name w:val="Subtle Emphasis"/>
    <w:basedOn w:val="Absatzstandardschriftart"/>
    <w:uiPriority w:val="19"/>
    <w:qFormat/>
    <w:rsid w:val="00CC7E23"/>
    <w:rPr>
      <w:i/>
      <w:iCs/>
      <w:color w:val="808080" w:themeColor="text1" w:themeTint="7F"/>
    </w:rPr>
  </w:style>
  <w:style w:type="paragraph" w:styleId="Funotentext">
    <w:name w:val="footnote text"/>
    <w:basedOn w:val="Standard"/>
    <w:link w:val="FunotentextZeichen"/>
    <w:uiPriority w:val="99"/>
    <w:rsid w:val="00A20A0B"/>
    <w:pPr>
      <w:tabs>
        <w:tab w:val="left" w:pos="340"/>
      </w:tabs>
      <w:ind w:left="340" w:hanging="340"/>
    </w:pPr>
    <w:rPr>
      <w:rFonts w:cs="Times New Roman"/>
      <w:color w:val="auto"/>
    </w:rPr>
  </w:style>
  <w:style w:type="character" w:customStyle="1" w:styleId="FunotentextZeichen">
    <w:name w:val="Fußnotentext Zeichen"/>
    <w:basedOn w:val="Absatzstandardschriftart"/>
    <w:link w:val="Funotentext"/>
    <w:uiPriority w:val="99"/>
    <w:rsid w:val="00A20A0B"/>
    <w:rPr>
      <w:rFonts w:ascii="Open Sans" w:hAnsi="Open Sans" w:cs="Times New Roman"/>
      <w:sz w:val="20"/>
      <w:lang w:val="en-US"/>
    </w:rPr>
  </w:style>
  <w:style w:type="character" w:styleId="Funotenzeichen">
    <w:name w:val="footnote reference"/>
    <w:basedOn w:val="Absatzstandardschriftart"/>
    <w:uiPriority w:val="99"/>
    <w:rsid w:val="004130B6"/>
    <w:rPr>
      <w:rFonts w:ascii="Open Sans" w:hAnsi="Open Sans"/>
      <w:sz w:val="20"/>
      <w:vertAlign w:val="superscript"/>
    </w:rPr>
  </w:style>
  <w:style w:type="paragraph" w:customStyle="1" w:styleId="mpAcknowledgements">
    <w:name w:val="_mp_Acknowledgements"/>
    <w:basedOn w:val="Standard"/>
    <w:next w:val="mpBodyText"/>
    <w:rsid w:val="00997574"/>
    <w:pPr>
      <w:spacing w:before="124"/>
      <w:ind w:left="340"/>
    </w:pPr>
    <w:rPr>
      <w:rFonts w:cs="Times New Roman"/>
      <w:i/>
      <w:color w:val="auto"/>
    </w:rPr>
  </w:style>
  <w:style w:type="character" w:styleId="Kommentarzeichen">
    <w:name w:val="annotation reference"/>
    <w:basedOn w:val="Absatzstandardschriftart"/>
    <w:unhideWhenUsed/>
    <w:rsid w:val="00EE50CC"/>
    <w:rPr>
      <w:sz w:val="18"/>
      <w:szCs w:val="18"/>
    </w:rPr>
  </w:style>
  <w:style w:type="paragraph" w:styleId="Kommentartext">
    <w:name w:val="annotation text"/>
    <w:basedOn w:val="mpBodyText"/>
    <w:link w:val="KommentartextZeichen"/>
    <w:unhideWhenUsed/>
    <w:rsid w:val="00A20A0B"/>
  </w:style>
  <w:style w:type="character" w:customStyle="1" w:styleId="KommentartextZeichen">
    <w:name w:val="Kommentartext Zeichen"/>
    <w:basedOn w:val="Absatzstandardschriftart"/>
    <w:link w:val="Kommentartext"/>
    <w:rsid w:val="00A20A0B"/>
    <w:rPr>
      <w:rFonts w:ascii="Open Sans" w:hAnsi="Open Sans" w:cs="Times New Roman"/>
      <w:sz w:val="22"/>
      <w:lang w:val="en-US"/>
    </w:rPr>
  </w:style>
  <w:style w:type="paragraph" w:styleId="Kommentarthema">
    <w:name w:val="annotation subject"/>
    <w:basedOn w:val="Kommentartext"/>
    <w:next w:val="Kommentartext"/>
    <w:link w:val="KommentarthemaZeichen"/>
    <w:uiPriority w:val="99"/>
    <w:semiHidden/>
    <w:unhideWhenUsed/>
    <w:rsid w:val="00EE50CC"/>
    <w:rPr>
      <w:b/>
      <w:bCs/>
      <w:szCs w:val="20"/>
    </w:rPr>
  </w:style>
  <w:style w:type="character" w:customStyle="1" w:styleId="KommentarthemaZeichen">
    <w:name w:val="Kommentarthema Zeichen"/>
    <w:basedOn w:val="KommentartextZeichen"/>
    <w:link w:val="Kommentarthema"/>
    <w:uiPriority w:val="99"/>
    <w:semiHidden/>
    <w:rsid w:val="00EE50CC"/>
    <w:rPr>
      <w:rFonts w:ascii="Open Sans" w:hAnsi="Open Sans" w:cs="Times New Roman"/>
      <w:b/>
      <w:bCs/>
      <w:sz w:val="20"/>
      <w:szCs w:val="20"/>
      <w:lang w:val="en-US"/>
    </w:rPr>
  </w:style>
  <w:style w:type="character" w:customStyle="1" w:styleId="mpItalic">
    <w:name w:val="_mp_Italic"/>
    <w:basedOn w:val="Absatzstandardschriftart"/>
    <w:uiPriority w:val="1"/>
    <w:rsid w:val="00F9210D"/>
    <w:rPr>
      <w:i/>
    </w:rPr>
  </w:style>
  <w:style w:type="paragraph" w:styleId="Fuzeile">
    <w:name w:val="footer"/>
    <w:basedOn w:val="mpBodyText"/>
    <w:link w:val="FuzeileZeichen"/>
    <w:uiPriority w:val="99"/>
    <w:unhideWhenUsed/>
    <w:rsid w:val="009A18F6"/>
    <w:pPr>
      <w:tabs>
        <w:tab w:val="center" w:pos="4536"/>
        <w:tab w:val="right" w:pos="9072"/>
      </w:tabs>
      <w:jc w:val="right"/>
    </w:pPr>
  </w:style>
  <w:style w:type="character" w:customStyle="1" w:styleId="FuzeileZeichen">
    <w:name w:val="Fußzeile Zeichen"/>
    <w:basedOn w:val="Absatzstandardschriftart"/>
    <w:link w:val="Fuzeile"/>
    <w:uiPriority w:val="99"/>
    <w:rsid w:val="009A18F6"/>
    <w:rPr>
      <w:rFonts w:ascii="Open Sans" w:hAnsi="Open Sans" w:cs="Times New Roman"/>
      <w:sz w:val="22"/>
      <w:lang w:val="en-US"/>
    </w:rPr>
  </w:style>
  <w:style w:type="character" w:styleId="Seitenzahl">
    <w:name w:val="page number"/>
    <w:basedOn w:val="Absatzstandardschriftart"/>
    <w:uiPriority w:val="99"/>
    <w:semiHidden/>
    <w:unhideWhenUsed/>
    <w:rsid w:val="007B1537"/>
    <w:rPr>
      <w:rFonts w:ascii="Open Sans" w:hAnsi="Open Sans"/>
      <w:b w:val="0"/>
      <w:i w:val="0"/>
      <w:color w:val="auto"/>
      <w:sz w:val="20"/>
    </w:rPr>
  </w:style>
  <w:style w:type="paragraph" w:styleId="Kopfzeile">
    <w:name w:val="header"/>
    <w:basedOn w:val="mpBodyText"/>
    <w:link w:val="KopfzeileZeichen"/>
    <w:uiPriority w:val="99"/>
    <w:unhideWhenUsed/>
    <w:rsid w:val="007B1537"/>
    <w:pPr>
      <w:tabs>
        <w:tab w:val="center" w:pos="4536"/>
        <w:tab w:val="right" w:pos="9072"/>
      </w:tabs>
    </w:pPr>
  </w:style>
  <w:style w:type="character" w:customStyle="1" w:styleId="KopfzeileZeichen">
    <w:name w:val="Kopfzeile Zeichen"/>
    <w:basedOn w:val="Absatzstandardschriftart"/>
    <w:link w:val="Kopfzeile"/>
    <w:uiPriority w:val="99"/>
    <w:rsid w:val="00370EFD"/>
    <w:rPr>
      <w:rFonts w:ascii="Open Sans" w:hAnsi="Open Sans" w:cs="Times New Roman"/>
      <w:sz w:val="22"/>
      <w:lang w:val="en-US"/>
    </w:rPr>
  </w:style>
  <w:style w:type="paragraph" w:customStyle="1" w:styleId="mpInterview">
    <w:name w:val="_mp_Interview"/>
    <w:basedOn w:val="mpBodyText"/>
    <w:rsid w:val="00AB26ED"/>
    <w:pPr>
      <w:ind w:left="340" w:hanging="340"/>
    </w:pPr>
  </w:style>
  <w:style w:type="paragraph" w:customStyle="1" w:styleId="mpTitle">
    <w:name w:val="_mp_Title"/>
    <w:basedOn w:val="mpHeadline1"/>
    <w:next w:val="mpAuthor"/>
    <w:rsid w:val="00E33D3B"/>
    <w:pPr>
      <w:spacing w:line="312" w:lineRule="auto"/>
    </w:pPr>
    <w:rPr>
      <w:sz w:val="60"/>
    </w:rPr>
  </w:style>
  <w:style w:type="paragraph" w:styleId="Verzeichnis3">
    <w:name w:val="toc 3"/>
    <w:basedOn w:val="Standard"/>
    <w:next w:val="Standard"/>
    <w:autoRedefine/>
    <w:uiPriority w:val="39"/>
    <w:unhideWhenUsed/>
    <w:rsid w:val="00E86B3F"/>
    <w:pPr>
      <w:ind w:left="400"/>
    </w:pPr>
  </w:style>
  <w:style w:type="paragraph" w:styleId="Verzeichnis1">
    <w:name w:val="toc 1"/>
    <w:basedOn w:val="Standard"/>
    <w:next w:val="Standard"/>
    <w:autoRedefine/>
    <w:uiPriority w:val="39"/>
    <w:unhideWhenUsed/>
    <w:rsid w:val="00E86B3F"/>
    <w:pPr>
      <w:spacing w:after="100"/>
    </w:pPr>
    <w:rPr>
      <w:b/>
      <w:color w:val="auto"/>
      <w:sz w:val="24"/>
    </w:rPr>
  </w:style>
  <w:style w:type="paragraph" w:styleId="Verzeichnis2">
    <w:name w:val="toc 2"/>
    <w:basedOn w:val="Standard"/>
    <w:next w:val="Standard"/>
    <w:autoRedefine/>
    <w:uiPriority w:val="39"/>
    <w:unhideWhenUsed/>
    <w:rsid w:val="00E86B3F"/>
    <w:pPr>
      <w:spacing w:after="100"/>
      <w:ind w:left="200"/>
    </w:pPr>
    <w:rPr>
      <w:color w:val="auto"/>
      <w:sz w:val="22"/>
    </w:rPr>
  </w:style>
  <w:style w:type="paragraph" w:styleId="Verzeichnis4">
    <w:name w:val="toc 4"/>
    <w:basedOn w:val="Standard"/>
    <w:next w:val="Standard"/>
    <w:autoRedefine/>
    <w:uiPriority w:val="39"/>
    <w:unhideWhenUsed/>
    <w:rsid w:val="00E86B3F"/>
    <w:pPr>
      <w:ind w:left="600"/>
    </w:pPr>
  </w:style>
  <w:style w:type="paragraph" w:styleId="Verzeichnis5">
    <w:name w:val="toc 5"/>
    <w:basedOn w:val="Standard"/>
    <w:next w:val="Standard"/>
    <w:autoRedefine/>
    <w:uiPriority w:val="39"/>
    <w:unhideWhenUsed/>
    <w:rsid w:val="00E86B3F"/>
    <w:pPr>
      <w:ind w:left="800"/>
    </w:pPr>
  </w:style>
  <w:style w:type="paragraph" w:styleId="Verzeichnis6">
    <w:name w:val="toc 6"/>
    <w:basedOn w:val="Standard"/>
    <w:next w:val="Standard"/>
    <w:autoRedefine/>
    <w:uiPriority w:val="39"/>
    <w:unhideWhenUsed/>
    <w:rsid w:val="00E86B3F"/>
    <w:pPr>
      <w:ind w:left="1000"/>
    </w:pPr>
  </w:style>
  <w:style w:type="paragraph" w:styleId="Verzeichnis7">
    <w:name w:val="toc 7"/>
    <w:basedOn w:val="Standard"/>
    <w:next w:val="Standard"/>
    <w:autoRedefine/>
    <w:uiPriority w:val="39"/>
    <w:unhideWhenUsed/>
    <w:rsid w:val="00E86B3F"/>
    <w:pPr>
      <w:ind w:left="1200"/>
    </w:pPr>
  </w:style>
  <w:style w:type="paragraph" w:styleId="Verzeichnis8">
    <w:name w:val="toc 8"/>
    <w:basedOn w:val="Standard"/>
    <w:next w:val="Standard"/>
    <w:autoRedefine/>
    <w:uiPriority w:val="39"/>
    <w:unhideWhenUsed/>
    <w:rsid w:val="00E86B3F"/>
    <w:pPr>
      <w:ind w:left="1400"/>
    </w:pPr>
  </w:style>
  <w:style w:type="paragraph" w:styleId="Verzeichnis9">
    <w:name w:val="toc 9"/>
    <w:basedOn w:val="Standard"/>
    <w:next w:val="Standard"/>
    <w:autoRedefine/>
    <w:uiPriority w:val="39"/>
    <w:unhideWhenUsed/>
    <w:rsid w:val="00E86B3F"/>
    <w:pPr>
      <w:ind w:left="1600"/>
    </w:pPr>
  </w:style>
  <w:style w:type="character" w:styleId="Link">
    <w:name w:val="Hyperlink"/>
    <w:unhideWhenUsed/>
    <w:rsid w:val="00D77AC3"/>
    <w:rPr>
      <w:color w:val="808080" w:themeColor="background1" w:themeShade="80"/>
      <w:u w:val="single"/>
    </w:rPr>
  </w:style>
  <w:style w:type="paragraph" w:customStyle="1" w:styleId="mpBodyText0">
    <w:name w:val="mp_Body Text"/>
    <w:qFormat/>
    <w:rsid w:val="00675E69"/>
    <w:pPr>
      <w:spacing w:before="124"/>
    </w:pPr>
    <w:rPr>
      <w:rFonts w:ascii="Open Sans" w:hAnsi="Open Sans" w:cs="Times New Roman"/>
      <w:sz w:val="16"/>
      <w:lang w:val="en-US"/>
    </w:rPr>
  </w:style>
  <w:style w:type="paragraph" w:customStyle="1" w:styleId="mpHeadline30">
    <w:name w:val="mp_Headline 3"/>
    <w:basedOn w:val="Standard"/>
    <w:next w:val="mpBodyText0"/>
    <w:qFormat/>
    <w:rsid w:val="00675E69"/>
    <w:pPr>
      <w:spacing w:before="372" w:line="248" w:lineRule="exact"/>
      <w:ind w:left="340"/>
    </w:pPr>
    <w:rPr>
      <w:rFonts w:cs="Times New Roman"/>
      <w:b/>
      <w:color w:val="auto"/>
      <w:sz w:val="16"/>
    </w:rPr>
  </w:style>
  <w:style w:type="paragraph" w:customStyle="1" w:styleId="mpListbulletpoints0">
    <w:name w:val="mp_List (bullet points)"/>
    <w:basedOn w:val="mpBodyText0"/>
    <w:qFormat/>
    <w:rsid w:val="00675E69"/>
    <w:pPr>
      <w:tabs>
        <w:tab w:val="num" w:pos="396"/>
      </w:tabs>
      <w:spacing w:before="0" w:line="248" w:lineRule="exact"/>
      <w:ind w:left="396" w:hanging="198"/>
    </w:pPr>
  </w:style>
  <w:style w:type="table" w:styleId="Tabellenraster">
    <w:name w:val="Table Grid"/>
    <w:basedOn w:val="NormaleTabelle"/>
    <w:rsid w:val="00675E69"/>
    <w:rPr>
      <w:rFonts w:ascii="Cambria" w:hAnsi="Cambria" w:cs="Times New Roman"/>
      <w:sz w:val="20"/>
      <w:szCs w:val="20"/>
      <w:lang w:val="de-DE"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GesichteterLink">
    <w:name w:val="FollowedHyperlink"/>
    <w:basedOn w:val="Absatzstandardschriftart"/>
    <w:uiPriority w:val="99"/>
    <w:semiHidden/>
    <w:unhideWhenUsed/>
    <w:rsid w:val="00AD33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163733">
      <w:bodyDiv w:val="1"/>
      <w:marLeft w:val="0"/>
      <w:marRight w:val="0"/>
      <w:marTop w:val="0"/>
      <w:marBottom w:val="0"/>
      <w:divBdr>
        <w:top w:val="none" w:sz="0" w:space="0" w:color="auto"/>
        <w:left w:val="none" w:sz="0" w:space="0" w:color="auto"/>
        <w:bottom w:val="none" w:sz="0" w:space="0" w:color="auto"/>
        <w:right w:val="none" w:sz="0" w:space="0" w:color="auto"/>
      </w:divBdr>
      <w:divsChild>
        <w:div w:id="1482652848">
          <w:marLeft w:val="0"/>
          <w:marRight w:val="0"/>
          <w:marTop w:val="0"/>
          <w:marBottom w:val="0"/>
          <w:divBdr>
            <w:top w:val="none" w:sz="0" w:space="0" w:color="auto"/>
            <w:left w:val="none" w:sz="0" w:space="0" w:color="auto"/>
            <w:bottom w:val="none" w:sz="0" w:space="0" w:color="auto"/>
            <w:right w:val="none" w:sz="0" w:space="0" w:color="auto"/>
          </w:divBdr>
          <w:divsChild>
            <w:div w:id="19772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hicagomanualofstyle.org/home.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fontsquirrel.com/fonts/open-sa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cus-burkhardt:Dropbox:meson%20press:Style%20Sheets:v.0.3:v.0.3_b_meson_template_complete%20klei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v.0.3_b_meson_template_complete kleiner.dotx</Template>
  <TotalTime>0</TotalTime>
  <Pages>6</Pages>
  <Words>1427</Words>
  <Characters>8993</Characters>
  <Application>Microsoft Macintosh Word</Application>
  <DocSecurity>0</DocSecurity>
  <Lines>74</Lines>
  <Paragraphs>20</Paragraphs>
  <ScaleCrop>false</ScaleCrop>
  <Company/>
  <LinksUpToDate>false</LinksUpToDate>
  <CharactersWithSpaces>10400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Burkhardt</dc:creator>
  <cp:keywords/>
  <dc:description/>
  <cp:lastModifiedBy>Marcus Burkhardt</cp:lastModifiedBy>
  <cp:revision>11</cp:revision>
  <dcterms:created xsi:type="dcterms:W3CDTF">2015-06-01T09:44:00Z</dcterms:created>
  <dcterms:modified xsi:type="dcterms:W3CDTF">2015-06-29T07:50:00Z</dcterms:modified>
</cp:coreProperties>
</file>